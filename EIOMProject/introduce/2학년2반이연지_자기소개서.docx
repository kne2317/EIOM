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slides/slide2.xml" ContentType="application/vnd.openxmlformats-officedocument.presentationml.slide+xml"/>
  <Override PartName="/ppt/slides/slide3.xml" ContentType="application/vnd.openxmlformats-officedocument.presentationml.slide+xml"/>
  <Override PartName="/ppt/slides/slide4.xml" ContentType="application/vnd.openxmlformats-officedocument.presentationml.slide+xml"/>
  <Override PartName="/ppt/slides/slide5.xml" ContentType="application/vnd.openxmlformats-officedocument.presentationml.slide+xml"/>
  <Override PartName="/ppt/slides/slide6.xml" ContentType="application/vnd.openxmlformats-officedocument.presentationml.slide+xml"/>
  <Override PartName="/ppt/slides/slide7.xml" ContentType="application/vnd.openxmlformats-officedocument.presentationml.slide+xml"/>
  <Override PartName="/ppt/slides/slide8.xml" ContentType="application/vnd.openxmlformats-officedocument.presentationml.slide+xml"/>
  <Override PartName="/ppt/slides/slide9.xml" ContentType="application/vnd.openxmlformats-officedocument.presentationml.slide+xml"/>
  <Override PartName="/ppt/slides/slide10.xml" ContentType="application/vnd.openxmlformats-officedocument.presentationml.slide+xml"/>
  <Override PartName="/ppt/slides/slide11.xml" ContentType="application/vnd.openxmlformats-officedocument.presentationml.slide+xml"/>
  <Override PartName="/ppt/slides/slide12.xml" ContentType="application/vnd.openxmlformats-officedocument.presentationml.slide+xml"/>
  <Override PartName="/ppt/slides/slide13.xml" ContentType="application/vnd.openxmlformats-officedocument.presentationml.slide+xml"/>
  <Override PartName="/ppt/slides/slide14.xml" ContentType="application/vnd.openxmlformats-officedocument.presentationml.slide+xml"/>
  <Override PartName="/ppt/slides/slide15.xml" ContentType="application/vnd.openxmlformats-officedocument.presentationml.slide+xml"/>
  <Override PartName="/ppt/notesMasters/notesMaster1.xml" ContentType="application/vnd.openxmlformats-officedocument.presentationml.notesMaster+xml"/>
  <Override PartName="/ppt/handoutMasters/handoutMaster1.xml" ContentType="application/vnd.openxmlformats-officedocument.presentationml.handoutMaster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ppt/theme/theme2.xml" ContentType="application/vnd.openxmlformats-officedocument.theme+xml"/>
  <Override PartName="/ppt/theme/theme3.xml" ContentType="application/vnd.openxmlformats-officedocument.theme+xml"/>
  <Override PartName="/ppt/notesSlides/notesSlide1.xml" ContentType="application/vnd.openxmlformats-officedocument.presentationml.notesSlide+xml"/>
  <Override PartName="/ppt/notesSlides/notesSlide2.xml" ContentType="application/vnd.openxmlformats-officedocument.presentationml.notesSlide+xml"/>
  <Override PartName="/ppt/notesSlides/notesSlide3.xml" ContentType="application/vnd.openxmlformats-officedocument.presentationml.notesSlide+xml"/>
  <Override PartName="/ppt/notesSlides/notesSlide4.xml" ContentType="application/vnd.openxmlformats-officedocument.presentationml.notesSlide+xml"/>
  <Override PartName="/ppt/notesSlides/notesSlide5.xml" ContentType="application/vnd.openxmlformats-officedocument.presentationml.notesSlide+xml"/>
  <Override PartName="/ppt/notesSlides/notesSlide6.xml" ContentType="application/vnd.openxmlformats-officedocument.presentationml.notesSlide+xml"/>
  <Override PartName="/ppt/notesSlides/notesSlide7.xml" ContentType="application/vnd.openxmlformats-officedocument.presentationml.notesSlide+xml"/>
  <Override PartName="/ppt/notesSlides/notesSlide8.xml" ContentType="application/vnd.openxmlformats-officedocument.presentationml.notesSlide+xml"/>
  <Override PartName="/ppt/notesSlides/notesSlide9.xml" ContentType="application/vnd.openxmlformats-officedocument.presentationml.notesSlide+xml"/>
  <Override PartName="/ppt/notesSlides/notesSlide10.xml" ContentType="application/vnd.openxmlformats-officedocument.presentationml.notesSlide+xml"/>
  <Override PartName="/ppt/notesSlides/notesSlide11.xml" ContentType="application/vnd.openxmlformats-officedocument.presentationml.notesSlide+xml"/>
  <Override PartName="/ppt/notesSlides/notesSlide12.xml" ContentType="application/vnd.openxmlformats-officedocument.presentationml.notesSlide+xml"/>
  <Override PartName="/ppt/notesSlides/notesSlide13.xml" ContentType="application/vnd.openxmlformats-officedocument.presentationml.notesSlid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84" r:id="rId1"/>
  </p:sldMasterIdLst>
  <p:notesMasterIdLst>
    <p:notesMasterId r:id="rId17"/>
  </p:notesMasterIdLst>
  <p:handoutMasterIdLst>
    <p:handoutMasterId r:id="rId18"/>
  </p:handoutMasterIdLst>
  <p:sldIdLst>
    <p:sldId id="256" r:id="rId2"/>
    <p:sldId id="257" r:id="rId3"/>
    <p:sldId id="265" r:id="rId4"/>
    <p:sldId id="277" r:id="rId5"/>
    <p:sldId id="278" r:id="rId6"/>
    <p:sldId id="269" r:id="rId7"/>
    <p:sldId id="270" r:id="rId8"/>
    <p:sldId id="272" r:id="rId9"/>
    <p:sldId id="273" r:id="rId10"/>
    <p:sldId id="279" r:id="rId11"/>
    <p:sldId id="275" r:id="rId12"/>
    <p:sldId id="280" r:id="rId13"/>
    <p:sldId id="276" r:id="rId14"/>
    <p:sldId id="281" r:id="rId15"/>
    <p:sldId id="282" r:id="rId16"/>
  </p:sldIdLst>
  <p:sldSz cx="9144000" cy="6858000" type="screen4x3"/>
  <p:notesSz cx="6858000" cy="9144000"/>
  <p:defaultTextStyle>
    <a:defPPr>
      <a:defRPr lang="ko-KR"/>
    </a:defPPr>
    <a:lvl1pPr marL="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  <p:extLst>
    <p:ext uri="{EFAFB233-063F-42B5-8137-9DF3F51BA10A}">
      <p15:sldGuideLst xmlns:p15="http://schemas.microsoft.com/office/powerpoint/2012/main">
        <p15:guide id="1" orient="horz" pos="2160">
          <p15:clr>
            <a:srgbClr val="A4A3A4"/>
          </p15:clr>
        </p15:guide>
        <p15:guide id="2" pos="2880">
          <p15:clr>
            <a:srgbClr val="A4A3A4"/>
          </p15:clr>
        </p15:guide>
      </p15:sldGuideLst>
    </p:ext>
  </p:extLst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220"/>
    </p:ext>
    <p:ext uri="{FD5EFAAD-0ECE-453E-9831-46B23BE46B34}">
      <p15:chartTrackingRefBased xmlns:p15="http://schemas.microsoft.com/office/powerpoint/2012/main" val="0"/>
    </p:ext>
  </p:extLst>
</p:presentationPr>
</file>

<file path=ppt/tableStyles.xml><?xml version="1.0" encoding="utf-8"?>
<a:tblStyleLst xmlns:a="http://schemas.openxmlformats.org/drawingml/2006/main" def="{5C22544A-7EE6-4342-B048-85BDC9FD1C3A}">
  <a:tblStyle styleId="{5C22544A-7EE6-4342-B048-85BDC9FD1C3A}" styleName="보통 스타일 2 - 강조 1">
    <a:wholeTbl>
      <a:tcTxStyle>
        <a:fontRef idx="minor">
          <a:prstClr val="black"/>
        </a:fontRef>
        <a:schemeClr val="dk1"/>
      </a:tcTxStyle>
      <a:tcStyle>
        <a:tcBdr>
          <a:left>
            <a:ln w="12700" cmpd="sng">
              <a:solidFill>
                <a:schemeClr val="lt1"/>
              </a:solidFill>
            </a:ln>
          </a:left>
          <a:right>
            <a:ln w="12700" cmpd="sng">
              <a:solidFill>
                <a:schemeClr val="lt1"/>
              </a:solidFill>
            </a:ln>
          </a:right>
          <a:top>
            <a:ln w="12700" cmpd="sng">
              <a:solidFill>
                <a:schemeClr val="lt1"/>
              </a:solidFill>
            </a:ln>
          </a:top>
          <a:bottom>
            <a:ln w="12700" cmpd="sng">
              <a:solidFill>
                <a:schemeClr val="lt1"/>
              </a:solidFill>
            </a:ln>
          </a:bottom>
          <a:insideH>
            <a:ln w="12700" cmpd="sng">
              <a:solidFill>
                <a:schemeClr val="lt1"/>
              </a:solidFill>
            </a:ln>
          </a:insideH>
          <a:insideV>
            <a:ln w="12700" cmpd="sng">
              <a:solidFill>
                <a:schemeClr val="lt1"/>
              </a:solidFill>
            </a:ln>
          </a:insideV>
        </a:tcBdr>
        <a:fill>
          <a:solidFill>
            <a:schemeClr val="accent1">
              <a:tint val="20000"/>
            </a:schemeClr>
          </a:solidFill>
        </a:fill>
      </a:tcStyle>
    </a:wholeTbl>
    <a:band1H>
      <a:tcStyle>
        <a:tcBdr/>
        <a:fill>
          <a:solidFill>
            <a:schemeClr val="accent1">
              <a:tint val="4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accent1">
              <a:tint val="40000"/>
            </a:schemeClr>
          </a:solidFill>
        </a:fill>
      </a:tcStyle>
    </a:band1V>
    <a:band2V>
      <a:tcStyle>
        <a:tcBdr/>
      </a:tcStyle>
    </a:band2V>
    <a:lastCol>
      <a:tcTxStyle b="on">
        <a:fontRef idx="minor">
          <a:prstClr val="black"/>
        </a:fontRef>
        <a:schemeClr val="lt1"/>
      </a:tcTxStyle>
      <a:tcStyle>
        <a:tcBdr/>
        <a:fill>
          <a:solidFill>
            <a:schemeClr val="accent1"/>
          </a:solidFill>
        </a:fill>
      </a:tcStyle>
    </a:lastCol>
    <a:firstCol>
      <a:tcTxStyle b="on">
        <a:fontRef idx="minor">
          <a:prstClr val="black"/>
        </a:fontRef>
        <a:schemeClr val="lt1"/>
      </a:tcTxStyle>
      <a:tcStyle>
        <a:tcBdr/>
        <a:fill>
          <a:solidFill>
            <a:schemeClr val="accent1"/>
          </a:solidFill>
        </a:fill>
      </a:tcStyle>
    </a:firstCol>
    <a:lastRow>
      <a:tcTxStyle b="on">
        <a:fontRef idx="minor">
          <a:prstClr val="black"/>
        </a:fontRef>
        <a:schemeClr val="lt1"/>
      </a:tcTxStyle>
      <a:tcStyle>
        <a:tcBdr>
          <a:top>
            <a:ln w="38100" cmpd="sng">
              <a:solidFill>
                <a:schemeClr val="lt1"/>
              </a:solidFill>
            </a:ln>
          </a:top>
        </a:tcBdr>
        <a:fill>
          <a:solidFill>
            <a:schemeClr val="accent1"/>
          </a:solidFill>
        </a:fill>
      </a:tcStyle>
    </a:lastRow>
    <a:firstRow>
      <a:tcTxStyle b="on">
        <a:fontRef idx="minor">
          <a:prstClr val="black"/>
        </a:fontRef>
        <a:schemeClr val="lt1"/>
      </a:tcTxStyle>
      <a:tcStyle>
        <a:tcBdr>
          <a:bottom>
            <a:ln w="38100" cmpd="sng">
              <a:solidFill>
                <a:schemeClr val="lt1"/>
              </a:solidFill>
            </a:ln>
          </a:bottom>
        </a:tcBdr>
        <a:fill>
          <a:solidFill>
            <a:schemeClr val="accent1"/>
          </a:solidFill>
        </a:fill>
      </a:tcStyle>
    </a:firstRow>
  </a:tblStyle>
</a:tblStyleLst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>
    <p:restoredLeft sz="15413" autoAdjust="0"/>
    <p:restoredTop sz="94660"/>
  </p:normalViewPr>
  <p:slideViewPr>
    <p:cSldViewPr>
      <p:cViewPr varScale="1">
        <p:scale>
          <a:sx n="73" d="100"/>
          <a:sy n="73" d="100"/>
        </p:scale>
        <p:origin x="612" y="60"/>
      </p:cViewPr>
      <p:guideLst>
        <p:guide orient="horz" pos="2160"/>
        <p:guide pos="2880"/>
      </p:guideLst>
    </p:cSldViewPr>
  </p:slideViewPr>
  <p:notesTextViewPr>
    <p:cViewPr>
      <p:scale>
        <a:sx n="100" d="100"/>
        <a:sy n="100" d="100"/>
      </p:scale>
      <p:origin x="0" y="0"/>
    </p:cViewPr>
  </p:notesTextViewPr>
  <p:sorterViewPr>
    <p:cViewPr>
      <p:scale>
        <a:sx n="100" d="100"/>
        <a:sy n="100" d="100"/>
      </p:scale>
      <p:origin x="0" y="0"/>
    </p:cViewPr>
  </p:sorterViewPr>
  <p:gridSpacing cx="76200" cy="76200"/>
</p:viewPr>
</file>

<file path=ppt/_rels/presentation.xml.rels><?xml version="1.0" encoding="UTF-8" standalone="yes"?>
<Relationships xmlns="http://schemas.openxmlformats.org/package/2006/relationships"><Relationship Id="rId8" Type="http://schemas.openxmlformats.org/officeDocument/2006/relationships/slide" Target="slides/slide7.xml"/><Relationship Id="rId13" Type="http://schemas.openxmlformats.org/officeDocument/2006/relationships/slide" Target="slides/slide12.xml"/><Relationship Id="rId18" Type="http://schemas.openxmlformats.org/officeDocument/2006/relationships/handoutMaster" Target="handoutMasters/handoutMaster1.xml"/><Relationship Id="rId3" Type="http://schemas.openxmlformats.org/officeDocument/2006/relationships/slide" Target="slides/slide2.xml"/><Relationship Id="rId21" Type="http://schemas.openxmlformats.org/officeDocument/2006/relationships/theme" Target="theme/theme1.xml"/><Relationship Id="rId7" Type="http://schemas.openxmlformats.org/officeDocument/2006/relationships/slide" Target="slides/slide6.xml"/><Relationship Id="rId12" Type="http://schemas.openxmlformats.org/officeDocument/2006/relationships/slide" Target="slides/slide11.xml"/><Relationship Id="rId17" Type="http://schemas.openxmlformats.org/officeDocument/2006/relationships/notesMaster" Target="notesMasters/notesMaster1.xml"/><Relationship Id="rId2" Type="http://schemas.openxmlformats.org/officeDocument/2006/relationships/slide" Target="slides/slide1.xml"/><Relationship Id="rId16" Type="http://schemas.openxmlformats.org/officeDocument/2006/relationships/slide" Target="slides/slide15.xml"/><Relationship Id="rId20" Type="http://schemas.openxmlformats.org/officeDocument/2006/relationships/viewProps" Target="viewProps.xml"/><Relationship Id="rId1" Type="http://schemas.openxmlformats.org/officeDocument/2006/relationships/slideMaster" Target="slideMasters/slideMaster1.xml"/><Relationship Id="rId6" Type="http://schemas.openxmlformats.org/officeDocument/2006/relationships/slide" Target="slides/slide5.xml"/><Relationship Id="rId11" Type="http://schemas.openxmlformats.org/officeDocument/2006/relationships/slide" Target="slides/slide10.xml"/><Relationship Id="rId5" Type="http://schemas.openxmlformats.org/officeDocument/2006/relationships/slide" Target="slides/slide4.xml"/><Relationship Id="rId15" Type="http://schemas.openxmlformats.org/officeDocument/2006/relationships/slide" Target="slides/slide14.xml"/><Relationship Id="rId10" Type="http://schemas.openxmlformats.org/officeDocument/2006/relationships/slide" Target="slides/slide9.xml"/><Relationship Id="rId19" Type="http://schemas.openxmlformats.org/officeDocument/2006/relationships/presProps" Target="presProps.xml"/><Relationship Id="rId4" Type="http://schemas.openxmlformats.org/officeDocument/2006/relationships/slide" Target="slides/slide3.xml"/><Relationship Id="rId9" Type="http://schemas.openxmlformats.org/officeDocument/2006/relationships/slide" Target="slides/slide8.xml"/><Relationship Id="rId14" Type="http://schemas.openxmlformats.org/officeDocument/2006/relationships/slide" Target="slides/slide13.xml"/><Relationship Id="rId22" Type="http://schemas.openxmlformats.org/officeDocument/2006/relationships/tableStyles" Target="tableStyles.xml"/></Relationships>
</file>

<file path=ppt/handoutMasters/_rels/handout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3.xml"/></Relationships>
</file>

<file path=ppt/handoutMasters/handoutMaster1.xml><?xml version="1.0" encoding="utf-8"?>
<p:handout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머리글 개체 틀 1"/>
          <p:cNvSpPr>
            <a:spLocks noGrp="1"/>
          </p:cNvSpPr>
          <p:nvPr>
            <p:ph type="hdr" sz="quarter"/>
          </p:nvPr>
        </p:nvSpPr>
        <p:spPr>
          <a:xfrm>
            <a:off x="0" y="0"/>
            <a:ext cx="2971800" cy="457200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l">
              <a:defRPr sz="1200"/>
            </a:lvl1pPr>
          </a:lstStyle>
          <a:p>
            <a:endParaRPr lang="ko-KR" altLang="en-US"/>
          </a:p>
        </p:txBody>
      </p:sp>
      <p:sp>
        <p:nvSpPr>
          <p:cNvPr id="3" name="날짜 개체 틀 2"/>
          <p:cNvSpPr>
            <a:spLocks noGrp="1"/>
          </p:cNvSpPr>
          <p:nvPr>
            <p:ph type="dt" sz="quarter" idx="1"/>
          </p:nvPr>
        </p:nvSpPr>
        <p:spPr>
          <a:xfrm>
            <a:off x="3884613" y="0"/>
            <a:ext cx="2971800" cy="457200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r">
              <a:defRPr sz="1200"/>
            </a:lvl1pPr>
          </a:lstStyle>
          <a:p>
            <a:fld id="{D67CBBED-B00B-4DFA-8531-8994785E6254}" type="datetimeFigureOut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4" name="바닥글 개체 틀 3"/>
          <p:cNvSpPr>
            <a:spLocks noGrp="1"/>
          </p:cNvSpPr>
          <p:nvPr>
            <p:ph type="ftr" sz="quarter" idx="2"/>
          </p:nvPr>
        </p:nvSpPr>
        <p:spPr>
          <a:xfrm>
            <a:off x="0" y="8685213"/>
            <a:ext cx="2971800" cy="457200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l">
              <a:defRPr sz="1200"/>
            </a:lvl1pPr>
          </a:lstStyle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5" name="슬라이드 번호 개체 틀 4"/>
          <p:cNvSpPr>
            <a:spLocks noGrp="1"/>
          </p:cNvSpPr>
          <p:nvPr>
            <p:ph type="sldNum" sz="quarter" idx="3"/>
          </p:nvPr>
        </p:nvSpPr>
        <p:spPr>
          <a:xfrm>
            <a:off x="3884613" y="8685213"/>
            <a:ext cx="2971800" cy="457200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r">
              <a:defRPr sz="1200"/>
            </a:lvl1pPr>
          </a:lstStyle>
          <a:p>
            <a:fld id="{12808656-F692-424B-B466-C46931BC6B81}" type="slidenum">
              <a:rPr lang="ko-KR" altLang="en-US" smtClean="0"/>
              <a:pPr/>
              <a:t>‹#›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981842548"/>
      </p:ext>
    </p:extLst>
  </p:cSld>
  <p:clrMap bg1="lt1" tx1="dk1" bg2="lt2" tx2="dk2" accent1="accent1" accent2="accent2" accent3="accent3" accent4="accent4" accent5="accent5" accent6="accent6" hlink="hlink" folHlink="folHlink"/>
  <p:hf hdr="0" dt="0"/>
</p:handoutMaster>
</file>

<file path=ppt/notesMasters/_rels/notes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2.xml"/></Relationships>
</file>

<file path=ppt/notesMasters/notesMaster1.xml><?xml version="1.0" encoding="utf-8"?>
<p:notes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머리글 개체 틀 1"/>
          <p:cNvSpPr>
            <a:spLocks noGrp="1"/>
          </p:cNvSpPr>
          <p:nvPr>
            <p:ph type="hdr" sz="quarter"/>
          </p:nvPr>
        </p:nvSpPr>
        <p:spPr>
          <a:xfrm>
            <a:off x="0" y="0"/>
            <a:ext cx="2971800" cy="457200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l">
              <a:defRPr sz="1200"/>
            </a:lvl1pPr>
          </a:lstStyle>
          <a:p>
            <a:endParaRPr lang="ko-KR" altLang="en-US"/>
          </a:p>
        </p:txBody>
      </p:sp>
      <p:sp>
        <p:nvSpPr>
          <p:cNvPr id="3" name="날짜 개체 틀 2"/>
          <p:cNvSpPr>
            <a:spLocks noGrp="1"/>
          </p:cNvSpPr>
          <p:nvPr>
            <p:ph type="dt" idx="1"/>
          </p:nvPr>
        </p:nvSpPr>
        <p:spPr>
          <a:xfrm>
            <a:off x="3884613" y="0"/>
            <a:ext cx="2971800" cy="457200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r">
              <a:defRPr sz="1200"/>
            </a:lvl1pPr>
          </a:lstStyle>
          <a:p>
            <a:fld id="{59795258-91FE-42B3-9BBD-45F919CBBB34}" type="datetimeFigureOut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4" name="슬라이드 이미지 개체 틀 3"/>
          <p:cNvSpPr>
            <a:spLocks noGrp="1" noRot="1" noChangeAspect="1"/>
          </p:cNvSpPr>
          <p:nvPr>
            <p:ph type="sldImg" idx="2"/>
          </p:nvPr>
        </p:nvSpPr>
        <p:spPr>
          <a:xfrm>
            <a:off x="1143000" y="685800"/>
            <a:ext cx="4572000" cy="3429000"/>
          </a:xfrm>
          <a:prstGeom prst="rect">
            <a:avLst/>
          </a:prstGeom>
          <a:noFill/>
          <a:ln w="12700">
            <a:solidFill>
              <a:prstClr val="black"/>
            </a:solidFill>
          </a:ln>
        </p:spPr>
        <p:txBody>
          <a:bodyPr vert="horz" lIns="91440" tIns="45720" rIns="91440" bIns="45720" rtlCol="0" anchor="ctr"/>
          <a:lstStyle/>
          <a:p>
            <a:endParaRPr lang="ko-KR" altLang="en-US"/>
          </a:p>
        </p:txBody>
      </p:sp>
      <p:sp>
        <p:nvSpPr>
          <p:cNvPr id="5" name="슬라이드 노트 개체 틀 4"/>
          <p:cNvSpPr>
            <a:spLocks noGrp="1"/>
          </p:cNvSpPr>
          <p:nvPr>
            <p:ph type="body" sz="quarter" idx="3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ko-KR" altLang="en-US" smtClean="0"/>
              <a:t>마스터 텍스트 스타일을 편집합니다</a:t>
            </a:r>
          </a:p>
          <a:p>
            <a:pPr lvl="1"/>
            <a:r>
              <a:rPr lang="ko-KR" altLang="en-US" smtClean="0"/>
              <a:t>둘째 수준</a:t>
            </a:r>
          </a:p>
          <a:p>
            <a:pPr lvl="2"/>
            <a:r>
              <a:rPr lang="ko-KR" altLang="en-US" smtClean="0"/>
              <a:t>셋째 수준</a:t>
            </a:r>
          </a:p>
          <a:p>
            <a:pPr lvl="3"/>
            <a:r>
              <a:rPr lang="ko-KR" altLang="en-US" smtClean="0"/>
              <a:t>넷째 수준</a:t>
            </a:r>
          </a:p>
          <a:p>
            <a:pPr lvl="4"/>
            <a:r>
              <a:rPr lang="ko-KR" altLang="en-US" smtClean="0"/>
              <a:t>다섯째 수준</a:t>
            </a:r>
            <a:endParaRPr lang="ko-KR" altLang="en-US"/>
          </a:p>
        </p:txBody>
      </p:sp>
      <p:sp>
        <p:nvSpPr>
          <p:cNvPr id="6" name="바닥글 개체 틀 5"/>
          <p:cNvSpPr>
            <a:spLocks noGrp="1"/>
          </p:cNvSpPr>
          <p:nvPr>
            <p:ph type="ftr" sz="quarter" idx="4"/>
          </p:nvPr>
        </p:nvSpPr>
        <p:spPr>
          <a:xfrm>
            <a:off x="0" y="8685213"/>
            <a:ext cx="2971800" cy="457200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l">
              <a:defRPr sz="1200"/>
            </a:lvl1pPr>
          </a:lstStyle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7" name="슬라이드 번호 개체 틀 6"/>
          <p:cNvSpPr>
            <a:spLocks noGrp="1"/>
          </p:cNvSpPr>
          <p:nvPr>
            <p:ph type="sldNum" sz="quarter" idx="5"/>
          </p:nvPr>
        </p:nvSpPr>
        <p:spPr>
          <a:xfrm>
            <a:off x="3884613" y="8685213"/>
            <a:ext cx="2971800" cy="457200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r">
              <a:defRPr sz="1200"/>
            </a:lvl1pPr>
          </a:lstStyle>
          <a:p>
            <a:fld id="{36C05452-37E4-41D7-AAB2-5D53C3840630}" type="slidenum">
              <a:rPr lang="ko-KR" altLang="en-US" smtClean="0"/>
              <a:pPr/>
              <a:t>‹#›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2774317648"/>
      </p:ext>
    </p:extLst>
  </p:cSld>
  <p:clrMap bg1="lt1" tx1="dk1" bg2="lt2" tx2="dk2" accent1="accent1" accent2="accent2" accent3="accent3" accent4="accent4" accent5="accent5" accent6="accent6" hlink="hlink" folHlink="folHlink"/>
  <p:hf hdr="0" dt="0"/>
  <p:notesStyle>
    <a:lvl1pPr marL="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9pPr>
  </p:notesStyle>
</p:notesMaster>
</file>

<file path=ppt/notesSlides/_rels/notesSlide1.xml.rels><?xml version="1.0" encoding="UTF-8" standalone="yes"?>
<Relationships xmlns="http://schemas.openxmlformats.org/package/2006/relationships"><Relationship Id="rId2" Type="http://schemas.openxmlformats.org/officeDocument/2006/relationships/slide" Target="../slides/slide2.xml"/><Relationship Id="rId1" Type="http://schemas.openxmlformats.org/officeDocument/2006/relationships/notesMaster" Target="../notesMasters/notesMaster1.xml"/></Relationships>
</file>

<file path=ppt/notesSlides/_rels/notesSlide10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1.xml"/><Relationship Id="rId1" Type="http://schemas.openxmlformats.org/officeDocument/2006/relationships/notesMaster" Target="../notesMasters/notesMaster1.xml"/></Relationships>
</file>

<file path=ppt/notesSlides/_rels/notesSlide11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2.xml"/><Relationship Id="rId1" Type="http://schemas.openxmlformats.org/officeDocument/2006/relationships/notesMaster" Target="../notesMasters/notesMaster1.xml"/></Relationships>
</file>

<file path=ppt/notesSlides/_rels/notesSlide12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3.xml"/><Relationship Id="rId1" Type="http://schemas.openxmlformats.org/officeDocument/2006/relationships/notesMaster" Target="../notesMasters/notesMaster1.xml"/></Relationships>
</file>

<file path=ppt/notesSlides/_rels/notesSlide13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4.xml"/><Relationship Id="rId1" Type="http://schemas.openxmlformats.org/officeDocument/2006/relationships/notesMaster" Target="../notesMasters/notesMaster1.xml"/></Relationships>
</file>

<file path=ppt/notesSlides/_rels/notesSlide2.xml.rels><?xml version="1.0" encoding="UTF-8" standalone="yes"?>
<Relationships xmlns="http://schemas.openxmlformats.org/package/2006/relationships"><Relationship Id="rId2" Type="http://schemas.openxmlformats.org/officeDocument/2006/relationships/slide" Target="../slides/slide3.xml"/><Relationship Id="rId1" Type="http://schemas.openxmlformats.org/officeDocument/2006/relationships/notesMaster" Target="../notesMasters/notesMaster1.xml"/></Relationships>
</file>

<file path=ppt/notesSlides/_rels/notesSlide3.xml.rels><?xml version="1.0" encoding="UTF-8" standalone="yes"?>
<Relationships xmlns="http://schemas.openxmlformats.org/package/2006/relationships"><Relationship Id="rId2" Type="http://schemas.openxmlformats.org/officeDocument/2006/relationships/slide" Target="../slides/slide4.xml"/><Relationship Id="rId1" Type="http://schemas.openxmlformats.org/officeDocument/2006/relationships/notesMaster" Target="../notesMasters/notesMaster1.xml"/></Relationships>
</file>

<file path=ppt/notesSlides/_rels/notesSlide4.xml.rels><?xml version="1.0" encoding="UTF-8" standalone="yes"?>
<Relationships xmlns="http://schemas.openxmlformats.org/package/2006/relationships"><Relationship Id="rId2" Type="http://schemas.openxmlformats.org/officeDocument/2006/relationships/slide" Target="../slides/slide5.xml"/><Relationship Id="rId1" Type="http://schemas.openxmlformats.org/officeDocument/2006/relationships/notesMaster" Target="../notesMasters/notesMaster1.xml"/></Relationships>
</file>

<file path=ppt/notesSlides/_rels/notesSlide5.xml.rels><?xml version="1.0" encoding="UTF-8" standalone="yes"?>
<Relationships xmlns="http://schemas.openxmlformats.org/package/2006/relationships"><Relationship Id="rId2" Type="http://schemas.openxmlformats.org/officeDocument/2006/relationships/slide" Target="../slides/slide6.xml"/><Relationship Id="rId1" Type="http://schemas.openxmlformats.org/officeDocument/2006/relationships/notesMaster" Target="../notesMasters/notesMaster1.xml"/></Relationships>
</file>

<file path=ppt/notesSlides/_rels/notesSlide6.xml.rels><?xml version="1.0" encoding="UTF-8" standalone="yes"?>
<Relationships xmlns="http://schemas.openxmlformats.org/package/2006/relationships"><Relationship Id="rId2" Type="http://schemas.openxmlformats.org/officeDocument/2006/relationships/slide" Target="../slides/slide7.xml"/><Relationship Id="rId1" Type="http://schemas.openxmlformats.org/officeDocument/2006/relationships/notesMaster" Target="../notesMasters/notesMaster1.xml"/></Relationships>
</file>

<file path=ppt/notesSlides/_rels/notesSlide7.xml.rels><?xml version="1.0" encoding="UTF-8" standalone="yes"?>
<Relationships xmlns="http://schemas.openxmlformats.org/package/2006/relationships"><Relationship Id="rId2" Type="http://schemas.openxmlformats.org/officeDocument/2006/relationships/slide" Target="../slides/slide8.xml"/><Relationship Id="rId1" Type="http://schemas.openxmlformats.org/officeDocument/2006/relationships/notesMaster" Target="../notesMasters/notesMaster1.xml"/></Relationships>
</file>

<file path=ppt/notesSlides/_rels/notesSlide8.xml.rels><?xml version="1.0" encoding="UTF-8" standalone="yes"?>
<Relationships xmlns="http://schemas.openxmlformats.org/package/2006/relationships"><Relationship Id="rId2" Type="http://schemas.openxmlformats.org/officeDocument/2006/relationships/slide" Target="../slides/slide9.xml"/><Relationship Id="rId1" Type="http://schemas.openxmlformats.org/officeDocument/2006/relationships/notesMaster" Target="../notesMasters/notesMaster1.xml"/></Relationships>
</file>

<file path=ppt/notesSlides/_rels/notesSlide9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0.xml"/><Relationship Id="rId1" Type="http://schemas.openxmlformats.org/officeDocument/2006/relationships/notesMaster" Target="../notesMasters/notesMaster1.xml"/></Relationships>
</file>

<file path=ppt/notesSlides/notesSlide1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2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</p:notes>
</file>

<file path=ppt/notesSlides/notesSlide10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11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</p:notes>
</file>

<file path=ppt/notesSlides/notesSlide11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12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2127768356"/>
      </p:ext>
    </p:extLst>
  </p:cSld>
  <p:clrMapOvr>
    <a:masterClrMapping/>
  </p:clrMapOvr>
</p:notes>
</file>

<file path=ppt/notesSlides/notesSlide12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13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</p:notes>
</file>

<file path=ppt/notesSlides/notesSlide13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14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906350276"/>
      </p:ext>
    </p:extLst>
  </p:cSld>
  <p:clrMapOvr>
    <a:masterClrMapping/>
  </p:clrMapOvr>
</p:notes>
</file>

<file path=ppt/notesSlides/notesSlide2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3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</p:notes>
</file>

<file path=ppt/notesSlides/notesSlide3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4</a:t>
            </a:fld>
            <a:endParaRPr lang="ko-KR" altLang="en-US" dirty="0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dirty="0" smtClean="0"/>
              <a:t>자바 기본과정 정리 </a:t>
            </a:r>
            <a:r>
              <a:rPr lang="en-US" altLang="ko-KR" dirty="0" smtClean="0"/>
              <a:t>: </a:t>
            </a:r>
            <a:r>
              <a:rPr lang="ko-KR" altLang="en-US" dirty="0" smtClean="0"/>
              <a:t>백현정</a:t>
            </a:r>
            <a:endParaRPr lang="ko-KR" altLang="en-US" dirty="0"/>
          </a:p>
        </p:txBody>
      </p:sp>
    </p:spTree>
  </p:cSld>
  <p:clrMapOvr>
    <a:masterClrMapping/>
  </p:clrMapOvr>
</p:notes>
</file>

<file path=ppt/notesSlides/notesSlide4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5</a:t>
            </a:fld>
            <a:endParaRPr lang="ko-KR" altLang="en-US" dirty="0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dirty="0" smtClean="0"/>
              <a:t>자바 기본과정 정리 </a:t>
            </a:r>
            <a:r>
              <a:rPr lang="en-US" altLang="ko-KR" dirty="0" smtClean="0"/>
              <a:t>: </a:t>
            </a:r>
            <a:r>
              <a:rPr lang="ko-KR" altLang="en-US" dirty="0" smtClean="0"/>
              <a:t>백현정</a:t>
            </a:r>
            <a:endParaRPr lang="ko-KR" altLang="en-US" dirty="0"/>
          </a:p>
        </p:txBody>
      </p:sp>
    </p:spTree>
  </p:cSld>
  <p:clrMapOvr>
    <a:masterClrMapping/>
  </p:clrMapOvr>
</p:notes>
</file>

<file path=ppt/notesSlides/notesSlide5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6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</p:notes>
</file>

<file path=ppt/notesSlides/notesSlide6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7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</p:notes>
</file>

<file path=ppt/notesSlides/notesSlide7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8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</p:notes>
</file>

<file path=ppt/notesSlides/notesSlide8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9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</p:notes>
</file>

<file path=ppt/notesSlides/notesSlide9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>
            <a:normAutofit/>
          </a:bodyPr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36C05452-37E4-41D7-AAB2-5D53C3840630}" type="slidenum">
              <a:rPr lang="ko-KR" altLang="en-US" smtClean="0"/>
              <a:pPr/>
              <a:t>10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2490695308"/>
      </p:ext>
    </p:extLst>
  </p:cSld>
  <p:clrMapOvr>
    <a:masterClrMapping/>
  </p:clrMapOvr>
</p:note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title" preserve="1">
  <p:cSld name="제목 슬라이드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" name="제목 7"/>
          <p:cNvSpPr>
            <a:spLocks noGrp="1"/>
          </p:cNvSpPr>
          <p:nvPr>
            <p:ph type="ctrTitle"/>
          </p:nvPr>
        </p:nvSpPr>
        <p:spPr>
          <a:xfrm>
            <a:off x="1219200" y="3886200"/>
            <a:ext cx="6858000" cy="990600"/>
          </a:xfrm>
        </p:spPr>
        <p:txBody>
          <a:bodyPr anchor="t" anchorCtr="0"/>
          <a:lstStyle>
            <a:lvl1pPr algn="r">
              <a:defRPr sz="3200">
                <a:solidFill>
                  <a:schemeClr val="tx1"/>
                </a:solidFill>
              </a:defRPr>
            </a:lvl1pPr>
          </a:lstStyle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9" name="부제목 8"/>
          <p:cNvSpPr>
            <a:spLocks noGrp="1"/>
          </p:cNvSpPr>
          <p:nvPr>
            <p:ph type="subTitle" idx="1"/>
          </p:nvPr>
        </p:nvSpPr>
        <p:spPr>
          <a:xfrm>
            <a:off x="1219200" y="5124450"/>
            <a:ext cx="6858000" cy="533400"/>
          </a:xfrm>
        </p:spPr>
        <p:txBody>
          <a:bodyPr/>
          <a:lstStyle>
            <a:lvl1pPr marL="0" indent="0" algn="r">
              <a:buNone/>
              <a:defRPr sz="2000">
                <a:solidFill>
                  <a:schemeClr val="tx2"/>
                </a:solidFill>
                <a:latin typeface="+mj-lt"/>
                <a:ea typeface="+mj-ea"/>
                <a:cs typeface="+mj-cs"/>
              </a:defRPr>
            </a:lvl1pPr>
            <a:lvl2pPr marL="457200" indent="0" algn="ctr">
              <a:buNone/>
            </a:lvl2pPr>
            <a:lvl3pPr marL="914400" indent="0" algn="ctr">
              <a:buNone/>
            </a:lvl3pPr>
            <a:lvl4pPr marL="1371600" indent="0" algn="ctr">
              <a:buNone/>
            </a:lvl4pPr>
            <a:lvl5pPr marL="1828800" indent="0" algn="ctr">
              <a:buNone/>
            </a:lvl5pPr>
            <a:lvl6pPr marL="2286000" indent="0" algn="ctr">
              <a:buNone/>
            </a:lvl6pPr>
            <a:lvl7pPr marL="2743200" indent="0" algn="ctr">
              <a:buNone/>
            </a:lvl7pPr>
            <a:lvl8pPr marL="3200400" indent="0" algn="ctr">
              <a:buNone/>
            </a:lvl8pPr>
            <a:lvl9pPr marL="3657600" indent="0" algn="ctr">
              <a:buNone/>
            </a:lvl9pPr>
          </a:lstStyle>
          <a:p>
            <a:r>
              <a:rPr kumimoji="0" lang="ko-KR" altLang="en-US" smtClean="0"/>
              <a:t>마스터 부제목 스타일 편집</a:t>
            </a:r>
            <a:endParaRPr kumimoji="0" lang="en-US"/>
          </a:p>
        </p:txBody>
      </p:sp>
      <p:sp>
        <p:nvSpPr>
          <p:cNvPr id="17" name="바닥글 개체 틀 16"/>
          <p:cNvSpPr>
            <a:spLocks noGrp="1"/>
          </p:cNvSpPr>
          <p:nvPr>
            <p:ph type="ftr" sz="quarter" idx="11"/>
          </p:nvPr>
        </p:nvSpPr>
        <p:spPr>
          <a:xfrm>
            <a:off x="5410200" y="6324600"/>
            <a:ext cx="3474720" cy="365760"/>
          </a:xfrm>
        </p:spPr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 dirty="0"/>
          </a:p>
        </p:txBody>
      </p:sp>
      <p:sp>
        <p:nvSpPr>
          <p:cNvPr id="29" name="슬라이드 번호 개체 틀 28"/>
          <p:cNvSpPr>
            <a:spLocks noGrp="1"/>
          </p:cNvSpPr>
          <p:nvPr>
            <p:ph type="sldNum" sz="quarter" idx="12"/>
          </p:nvPr>
        </p:nvSpPr>
        <p:spPr>
          <a:xfrm>
            <a:off x="1216152" y="6355080"/>
            <a:ext cx="1219200" cy="365760"/>
          </a:xfrm>
        </p:spPr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21" name="직사각형 20"/>
          <p:cNvSpPr/>
          <p:nvPr/>
        </p:nvSpPr>
        <p:spPr>
          <a:xfrm>
            <a:off x="904875" y="3648075"/>
            <a:ext cx="7315200" cy="1280160"/>
          </a:xfrm>
          <a:prstGeom prst="rect">
            <a:avLst/>
          </a:prstGeom>
          <a:noFill/>
          <a:ln w="6350" cap="rnd" cmpd="sng" algn="ctr">
            <a:solidFill>
              <a:schemeClr val="accent1"/>
            </a:solidFill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  <p:sp>
        <p:nvSpPr>
          <p:cNvPr id="33" name="직사각형 32"/>
          <p:cNvSpPr/>
          <p:nvPr/>
        </p:nvSpPr>
        <p:spPr>
          <a:xfrm>
            <a:off x="914400" y="5048250"/>
            <a:ext cx="7315200" cy="685800"/>
          </a:xfrm>
          <a:prstGeom prst="rect">
            <a:avLst/>
          </a:prstGeom>
          <a:noFill/>
          <a:ln w="6350" cap="rnd" cmpd="sng" algn="ctr">
            <a:solidFill>
              <a:schemeClr val="accent2"/>
            </a:solidFill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  <p:sp>
        <p:nvSpPr>
          <p:cNvPr id="22" name="직사각형 21"/>
          <p:cNvSpPr/>
          <p:nvPr/>
        </p:nvSpPr>
        <p:spPr>
          <a:xfrm>
            <a:off x="904875" y="3648075"/>
            <a:ext cx="228600" cy="1280160"/>
          </a:xfrm>
          <a:prstGeom prst="rect">
            <a:avLst/>
          </a:prstGeom>
          <a:solidFill>
            <a:schemeClr val="accent1"/>
          </a:solidFill>
          <a:ln w="635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  <p:sp>
        <p:nvSpPr>
          <p:cNvPr id="32" name="직사각형 31"/>
          <p:cNvSpPr/>
          <p:nvPr/>
        </p:nvSpPr>
        <p:spPr>
          <a:xfrm>
            <a:off x="914400" y="5048250"/>
            <a:ext cx="228600" cy="685800"/>
          </a:xfrm>
          <a:prstGeom prst="rect">
            <a:avLst/>
          </a:prstGeom>
          <a:solidFill>
            <a:schemeClr val="accent2"/>
          </a:solidFill>
          <a:ln w="635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</p:spTree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제목 및 세로 텍스트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3" name="세로 텍스트 개체 틀 2"/>
          <p:cNvSpPr>
            <a:spLocks noGrp="1"/>
          </p:cNvSpPr>
          <p:nvPr>
            <p:ph type="body" orient="vert" idx="1"/>
          </p:nvPr>
        </p:nvSpPr>
        <p:spPr/>
        <p:txBody>
          <a:bodyPr vert="eaVert"/>
          <a:lstStyle/>
          <a:p>
            <a:pPr lvl="0" eaLnBrk="1" latinLnBrk="0" hangingPunct="1"/>
            <a:r>
              <a:rPr lang="ko-KR" altLang="en-US" smtClean="0"/>
              <a:t>마스터 텍스트 스타일을 편집합니다</a:t>
            </a:r>
          </a:p>
          <a:p>
            <a:pPr lvl="1" eaLnBrk="1" latinLnBrk="0" hangingPunct="1"/>
            <a:r>
              <a:rPr lang="ko-KR" altLang="en-US" smtClean="0"/>
              <a:t>둘째 수준</a:t>
            </a:r>
          </a:p>
          <a:p>
            <a:pPr lvl="2" eaLnBrk="1" latinLnBrk="0" hangingPunct="1"/>
            <a:r>
              <a:rPr lang="ko-KR" altLang="en-US" smtClean="0"/>
              <a:t>셋째 수준</a:t>
            </a:r>
          </a:p>
          <a:p>
            <a:pPr lvl="3" eaLnBrk="1" latinLnBrk="0" hangingPunct="1"/>
            <a:r>
              <a:rPr lang="ko-KR" altLang="en-US" smtClean="0"/>
              <a:t>넷째 수준</a:t>
            </a:r>
          </a:p>
          <a:p>
            <a:pPr lvl="4" eaLnBrk="1" latinLnBrk="0" hangingPunct="1"/>
            <a:r>
              <a:rPr lang="ko-KR" altLang="en-US" smtClean="0"/>
              <a:t>다섯째 수준</a:t>
            </a:r>
            <a:endParaRPr kumimoji="0" lang="en-US"/>
          </a:p>
        </p:txBody>
      </p:sp>
      <p:sp>
        <p:nvSpPr>
          <p:cNvPr id="4" name="날짜 개체 틀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B1507629-64F9-43FD-A116-4AEFF2D75C0A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6" name="슬라이드 번호 개체 틀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</p:spTree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vertTitleAndTx" preserve="1">
  <p:cSld name="세로 제목 및 텍스트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세로 제목 1"/>
          <p:cNvSpPr>
            <a:spLocks noGrp="1"/>
          </p:cNvSpPr>
          <p:nvPr>
            <p:ph type="title" orient="vert"/>
          </p:nvPr>
        </p:nvSpPr>
        <p:spPr>
          <a:xfrm>
            <a:off x="6629400" y="274638"/>
            <a:ext cx="2057400" cy="5851525"/>
          </a:xfrm>
        </p:spPr>
        <p:txBody>
          <a:bodyPr vert="eaVert"/>
          <a:lstStyle/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3" name="세로 텍스트 개체 틀 2"/>
          <p:cNvSpPr>
            <a:spLocks noGrp="1"/>
          </p:cNvSpPr>
          <p:nvPr>
            <p:ph type="body" orient="vert" idx="1"/>
          </p:nvPr>
        </p:nvSpPr>
        <p:spPr>
          <a:xfrm>
            <a:off x="457200" y="274638"/>
            <a:ext cx="6019800" cy="5851525"/>
          </a:xfrm>
        </p:spPr>
        <p:txBody>
          <a:bodyPr vert="eaVert"/>
          <a:lstStyle/>
          <a:p>
            <a:pPr lvl="0" eaLnBrk="1" latinLnBrk="0" hangingPunct="1"/>
            <a:r>
              <a:rPr lang="ko-KR" altLang="en-US" smtClean="0"/>
              <a:t>마스터 텍스트 스타일을 편집합니다</a:t>
            </a:r>
          </a:p>
          <a:p>
            <a:pPr lvl="1" eaLnBrk="1" latinLnBrk="0" hangingPunct="1"/>
            <a:r>
              <a:rPr lang="ko-KR" altLang="en-US" smtClean="0"/>
              <a:t>둘째 수준</a:t>
            </a:r>
          </a:p>
          <a:p>
            <a:pPr lvl="2" eaLnBrk="1" latinLnBrk="0" hangingPunct="1"/>
            <a:r>
              <a:rPr lang="ko-KR" altLang="en-US" smtClean="0"/>
              <a:t>셋째 수준</a:t>
            </a:r>
          </a:p>
          <a:p>
            <a:pPr lvl="3" eaLnBrk="1" latinLnBrk="0" hangingPunct="1"/>
            <a:r>
              <a:rPr lang="ko-KR" altLang="en-US" smtClean="0"/>
              <a:t>넷째 수준</a:t>
            </a:r>
          </a:p>
          <a:p>
            <a:pPr lvl="4" eaLnBrk="1" latinLnBrk="0" hangingPunct="1"/>
            <a:r>
              <a:rPr lang="ko-KR" altLang="en-US" smtClean="0"/>
              <a:t>다섯째 수준</a:t>
            </a:r>
            <a:endParaRPr kumimoji="0" lang="en-US"/>
          </a:p>
        </p:txBody>
      </p:sp>
      <p:sp>
        <p:nvSpPr>
          <p:cNvPr id="4" name="날짜 개체 틀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210C64F1-585A-4BDD-8C7D-4937EC5D6901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6" name="슬라이드 번호 개체 틀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7" name="직선 연결선 6"/>
          <p:cNvSpPr>
            <a:spLocks noChangeShapeType="1"/>
          </p:cNvSpPr>
          <p:nvPr/>
        </p:nvSpPr>
        <p:spPr bwMode="auto">
          <a:xfrm>
            <a:off x="457200" y="6353175"/>
            <a:ext cx="8229600" cy="0"/>
          </a:xfrm>
          <a:prstGeom prst="line">
            <a:avLst/>
          </a:prstGeom>
          <a:noFill/>
          <a:ln w="9525" cap="flat" cmpd="sng" algn="ctr">
            <a:solidFill>
              <a:schemeClr val="accent2"/>
            </a:solidFill>
            <a:prstDash val="dash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/>
          <a:p>
            <a:endParaRPr kumimoji="0" lang="en-US"/>
          </a:p>
        </p:txBody>
      </p:sp>
      <p:sp>
        <p:nvSpPr>
          <p:cNvPr id="8" name="이등변 삼각형 7"/>
          <p:cNvSpPr>
            <a:spLocks noChangeAspect="1"/>
          </p:cNvSpPr>
          <p:nvPr/>
        </p:nvSpPr>
        <p:spPr>
          <a:xfrm rot="5400000">
            <a:off x="419100" y="6467475"/>
            <a:ext cx="190849" cy="120314"/>
          </a:xfrm>
          <a:prstGeom prst="triangle">
            <a:avLst>
              <a:gd name="adj" fmla="val 50000"/>
            </a:avLst>
          </a:prstGeom>
          <a:solidFill>
            <a:schemeClr val="accent2"/>
          </a:solidFill>
          <a:ln w="2540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  <p:sp>
        <p:nvSpPr>
          <p:cNvPr id="9" name="직선 연결선 8"/>
          <p:cNvSpPr>
            <a:spLocks noChangeShapeType="1"/>
          </p:cNvSpPr>
          <p:nvPr/>
        </p:nvSpPr>
        <p:spPr bwMode="auto">
          <a:xfrm rot="5400000">
            <a:off x="3629607" y="3201952"/>
            <a:ext cx="5852160" cy="0"/>
          </a:xfrm>
          <a:prstGeom prst="line">
            <a:avLst/>
          </a:prstGeom>
          <a:noFill/>
          <a:ln w="9525" cap="flat" cmpd="sng" algn="ctr">
            <a:solidFill>
              <a:schemeClr val="accent2"/>
            </a:solidFill>
            <a:prstDash val="dash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/>
          <a:p>
            <a:endParaRPr kumimoji="0" lang="en-US"/>
          </a:p>
        </p:txBody>
      </p:sp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제목 및 내용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4" name="날짜 개체 틀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E485EA5A-4C23-44ED-8412-783C4343DC4F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6" name="슬라이드 번호 개체 틀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8" name="내용 개체 틀 7"/>
          <p:cNvSpPr>
            <a:spLocks noGrp="1"/>
          </p:cNvSpPr>
          <p:nvPr>
            <p:ph sz="quarter" idx="1"/>
          </p:nvPr>
        </p:nvSpPr>
        <p:spPr>
          <a:xfrm>
            <a:off x="457200" y="1219200"/>
            <a:ext cx="8229600" cy="4937760"/>
          </a:xfrm>
        </p:spPr>
        <p:txBody>
          <a:bodyPr/>
          <a:lstStyle/>
          <a:p>
            <a:pPr lvl="0" eaLnBrk="1" latinLnBrk="0" hangingPunct="1"/>
            <a:r>
              <a:rPr lang="ko-KR" altLang="en-US" smtClean="0"/>
              <a:t>마스터 텍스트 스타일을 편집합니다</a:t>
            </a:r>
          </a:p>
          <a:p>
            <a:pPr lvl="1" eaLnBrk="1" latinLnBrk="0" hangingPunct="1"/>
            <a:r>
              <a:rPr lang="ko-KR" altLang="en-US" smtClean="0"/>
              <a:t>둘째 수준</a:t>
            </a:r>
          </a:p>
          <a:p>
            <a:pPr lvl="2" eaLnBrk="1" latinLnBrk="0" hangingPunct="1"/>
            <a:r>
              <a:rPr lang="ko-KR" altLang="en-US" smtClean="0"/>
              <a:t>셋째 수준</a:t>
            </a:r>
          </a:p>
          <a:p>
            <a:pPr lvl="3" eaLnBrk="1" latinLnBrk="0" hangingPunct="1"/>
            <a:r>
              <a:rPr lang="ko-KR" altLang="en-US" smtClean="0"/>
              <a:t>넷째 수준</a:t>
            </a:r>
          </a:p>
          <a:p>
            <a:pPr lvl="4" eaLnBrk="1" latinLnBrk="0" hangingPunct="1"/>
            <a:r>
              <a:rPr lang="ko-KR" altLang="en-US" smtClean="0"/>
              <a:t>다섯째 수준</a:t>
            </a:r>
            <a:endParaRPr kumimoji="0" lang="en-US"/>
          </a:p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secHead" preserve="1">
  <p:cSld name="구역 머리글">
    <p:bg>
      <p:bgRef idx="1001">
        <a:schemeClr val="bg2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>
          <a:xfrm>
            <a:off x="1219200" y="2971800"/>
            <a:ext cx="6858000" cy="1066800"/>
          </a:xfrm>
        </p:spPr>
        <p:txBody>
          <a:bodyPr anchor="t" anchorCtr="0"/>
          <a:lstStyle>
            <a:lvl1pPr algn="r">
              <a:buNone/>
              <a:defRPr sz="3200" b="0" cap="none" baseline="0"/>
            </a:lvl1pPr>
          </a:lstStyle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3" name="텍스트 개체 틀 2"/>
          <p:cNvSpPr>
            <a:spLocks noGrp="1"/>
          </p:cNvSpPr>
          <p:nvPr>
            <p:ph type="body" idx="1"/>
          </p:nvPr>
        </p:nvSpPr>
        <p:spPr>
          <a:xfrm>
            <a:off x="1295400" y="4267200"/>
            <a:ext cx="6781800" cy="1143000"/>
          </a:xfrm>
        </p:spPr>
        <p:txBody>
          <a:bodyPr anchor="t" anchorCtr="0"/>
          <a:lstStyle>
            <a:lvl1pPr marL="0" indent="0" algn="r">
              <a:buNone/>
              <a:defRPr sz="2000">
                <a:solidFill>
                  <a:schemeClr val="tx1">
                    <a:tint val="75000"/>
                  </a:schemeClr>
                </a:solidFill>
              </a:defRPr>
            </a:lvl1pPr>
            <a:lvl2pPr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2pPr>
            <a:lvl3pPr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3pPr>
            <a:lvl4pPr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4pPr>
            <a:lvl5pPr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5pPr>
          </a:lstStyle>
          <a:p>
            <a:pPr lvl="0" eaLnBrk="1" latinLnBrk="0" hangingPunct="1"/>
            <a:r>
              <a:rPr kumimoji="0" lang="ko-KR" altLang="en-US" smtClean="0"/>
              <a:t>마스터 텍스트 스타일을 편집합니다</a:t>
            </a:r>
          </a:p>
        </p:txBody>
      </p:sp>
      <p:sp>
        <p:nvSpPr>
          <p:cNvPr id="4" name="날짜 개체 틀 3"/>
          <p:cNvSpPr>
            <a:spLocks noGrp="1"/>
          </p:cNvSpPr>
          <p:nvPr>
            <p:ph type="dt" sz="half" idx="10"/>
          </p:nvPr>
        </p:nvSpPr>
        <p:spPr>
          <a:xfrm>
            <a:off x="6400800" y="6355080"/>
            <a:ext cx="2286000" cy="365760"/>
          </a:xfrm>
        </p:spPr>
        <p:txBody>
          <a:bodyPr/>
          <a:lstStyle/>
          <a:p>
            <a:fld id="{58B963CC-D917-4B8E-97FF-4E94348B397C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>
          <a:xfrm>
            <a:off x="2898648" y="6355080"/>
            <a:ext cx="3474720" cy="365760"/>
          </a:xfrm>
        </p:spPr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6" name="슬라이드 번호 개체 틀 5"/>
          <p:cNvSpPr>
            <a:spLocks noGrp="1"/>
          </p:cNvSpPr>
          <p:nvPr>
            <p:ph type="sldNum" sz="quarter" idx="12"/>
          </p:nvPr>
        </p:nvSpPr>
        <p:spPr>
          <a:xfrm>
            <a:off x="1069848" y="6355080"/>
            <a:ext cx="1520952" cy="365760"/>
          </a:xfrm>
        </p:spPr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7" name="직사각형 6"/>
          <p:cNvSpPr/>
          <p:nvPr/>
        </p:nvSpPr>
        <p:spPr>
          <a:xfrm>
            <a:off x="914400" y="2819400"/>
            <a:ext cx="7315200" cy="1280160"/>
          </a:xfrm>
          <a:prstGeom prst="rect">
            <a:avLst/>
          </a:prstGeom>
          <a:noFill/>
          <a:ln w="6350" cap="rnd" cmpd="sng" algn="ctr">
            <a:solidFill>
              <a:schemeClr val="accent1"/>
            </a:solidFill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  <p:sp>
        <p:nvSpPr>
          <p:cNvPr id="8" name="직사각형 7"/>
          <p:cNvSpPr/>
          <p:nvPr/>
        </p:nvSpPr>
        <p:spPr>
          <a:xfrm>
            <a:off x="914400" y="2819400"/>
            <a:ext cx="228600" cy="1280160"/>
          </a:xfrm>
          <a:prstGeom prst="rect">
            <a:avLst/>
          </a:prstGeom>
          <a:solidFill>
            <a:schemeClr val="accent1"/>
          </a:solidFill>
          <a:ln w="635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</p:spTree>
  </p:cSld>
  <p:clrMapOvr>
    <a:overrideClrMapping bg1="dk1" tx1="lt1" bg2="dk2" tx2="lt2" accent1="accent1" accent2="accent2" accent3="accent3" accent4="accent4" accent5="accent5" accent6="accent6" hlink="hlink" folHlink="folHlink"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콘텐츠 2개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>
          <a:xfrm>
            <a:off x="457200" y="228600"/>
            <a:ext cx="8229600" cy="914400"/>
          </a:xfrm>
        </p:spPr>
        <p:txBody>
          <a:bodyPr/>
          <a:lstStyle/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5" name="날짜 개체 틀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2124254C-6A08-4107-9487-AB333B8C5498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6" name="바닥글 개체 틀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7" name="슬라이드 번호 개체 틀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9" name="내용 개체 틀 8"/>
          <p:cNvSpPr>
            <a:spLocks noGrp="1"/>
          </p:cNvSpPr>
          <p:nvPr>
            <p:ph sz="quarter" idx="1"/>
          </p:nvPr>
        </p:nvSpPr>
        <p:spPr>
          <a:xfrm>
            <a:off x="457200" y="1219200"/>
            <a:ext cx="4041648" cy="4937760"/>
          </a:xfrm>
        </p:spPr>
        <p:txBody>
          <a:bodyPr/>
          <a:lstStyle/>
          <a:p>
            <a:pPr lvl="0" eaLnBrk="1" latinLnBrk="0" hangingPunct="1"/>
            <a:r>
              <a:rPr lang="ko-KR" altLang="en-US" smtClean="0"/>
              <a:t>마스터 텍스트 스타일을 편집합니다</a:t>
            </a:r>
          </a:p>
          <a:p>
            <a:pPr lvl="1" eaLnBrk="1" latinLnBrk="0" hangingPunct="1"/>
            <a:r>
              <a:rPr lang="ko-KR" altLang="en-US" smtClean="0"/>
              <a:t>둘째 수준</a:t>
            </a:r>
          </a:p>
          <a:p>
            <a:pPr lvl="2" eaLnBrk="1" latinLnBrk="0" hangingPunct="1"/>
            <a:r>
              <a:rPr lang="ko-KR" altLang="en-US" smtClean="0"/>
              <a:t>셋째 수준</a:t>
            </a:r>
          </a:p>
          <a:p>
            <a:pPr lvl="3" eaLnBrk="1" latinLnBrk="0" hangingPunct="1"/>
            <a:r>
              <a:rPr lang="ko-KR" altLang="en-US" smtClean="0"/>
              <a:t>넷째 수준</a:t>
            </a:r>
          </a:p>
          <a:p>
            <a:pPr lvl="4" eaLnBrk="1" latinLnBrk="0" hangingPunct="1"/>
            <a:r>
              <a:rPr lang="ko-KR" altLang="en-US" smtClean="0"/>
              <a:t>다섯째 수준</a:t>
            </a:r>
            <a:endParaRPr kumimoji="0" lang="en-US"/>
          </a:p>
        </p:txBody>
      </p:sp>
      <p:sp>
        <p:nvSpPr>
          <p:cNvPr id="11" name="내용 개체 틀 10"/>
          <p:cNvSpPr>
            <a:spLocks noGrp="1"/>
          </p:cNvSpPr>
          <p:nvPr>
            <p:ph sz="quarter" idx="2"/>
          </p:nvPr>
        </p:nvSpPr>
        <p:spPr>
          <a:xfrm>
            <a:off x="4632198" y="1216152"/>
            <a:ext cx="4041648" cy="4937760"/>
          </a:xfrm>
        </p:spPr>
        <p:txBody>
          <a:bodyPr/>
          <a:lstStyle/>
          <a:p>
            <a:pPr lvl="0" eaLnBrk="1" latinLnBrk="0" hangingPunct="1"/>
            <a:r>
              <a:rPr lang="ko-KR" altLang="en-US" smtClean="0"/>
              <a:t>마스터 텍스트 스타일을 편집합니다</a:t>
            </a:r>
          </a:p>
          <a:p>
            <a:pPr lvl="1" eaLnBrk="1" latinLnBrk="0" hangingPunct="1"/>
            <a:r>
              <a:rPr lang="ko-KR" altLang="en-US" smtClean="0"/>
              <a:t>둘째 수준</a:t>
            </a:r>
          </a:p>
          <a:p>
            <a:pPr lvl="2" eaLnBrk="1" latinLnBrk="0" hangingPunct="1"/>
            <a:r>
              <a:rPr lang="ko-KR" altLang="en-US" smtClean="0"/>
              <a:t>셋째 수준</a:t>
            </a:r>
          </a:p>
          <a:p>
            <a:pPr lvl="3" eaLnBrk="1" latinLnBrk="0" hangingPunct="1"/>
            <a:r>
              <a:rPr lang="ko-KR" altLang="en-US" smtClean="0"/>
              <a:t>넷째 수준</a:t>
            </a:r>
          </a:p>
          <a:p>
            <a:pPr lvl="4" eaLnBrk="1" latinLnBrk="0" hangingPunct="1"/>
            <a:r>
              <a:rPr lang="ko-KR" altLang="en-US" smtClean="0"/>
              <a:t>다섯째 수준</a:t>
            </a:r>
            <a:endParaRPr kumimoji="0" lang="en-US"/>
          </a:p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비교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>
          <a:xfrm>
            <a:off x="457200" y="228600"/>
            <a:ext cx="8229600" cy="914400"/>
          </a:xfrm>
        </p:spPr>
        <p:txBody>
          <a:bodyPr anchor="ctr"/>
          <a:lstStyle>
            <a:lvl1pPr>
              <a:defRPr/>
            </a:lvl1pPr>
          </a:lstStyle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3" name="텍스트 개체 틀 2"/>
          <p:cNvSpPr>
            <a:spLocks noGrp="1"/>
          </p:cNvSpPr>
          <p:nvPr>
            <p:ph type="body" idx="1"/>
          </p:nvPr>
        </p:nvSpPr>
        <p:spPr>
          <a:xfrm>
            <a:off x="457200" y="1285875"/>
            <a:ext cx="4040188" cy="685800"/>
          </a:xfrm>
          <a:noFill/>
          <a:ln>
            <a:noFill/>
          </a:ln>
        </p:spPr>
        <p:txBody>
          <a:bodyPr lIns="91440" anchor="b" anchorCtr="0">
            <a:noAutofit/>
          </a:bodyPr>
          <a:lstStyle>
            <a:lvl1pPr marL="0" indent="0">
              <a:buNone/>
              <a:defRPr sz="2400" b="1">
                <a:solidFill>
                  <a:schemeClr val="accent2"/>
                </a:solidFill>
              </a:defRPr>
            </a:lvl1pPr>
            <a:lvl2pPr>
              <a:buNone/>
              <a:defRPr sz="2000" b="1"/>
            </a:lvl2pPr>
            <a:lvl3pPr>
              <a:buNone/>
              <a:defRPr sz="1800" b="1"/>
            </a:lvl3pPr>
            <a:lvl4pPr>
              <a:buNone/>
              <a:defRPr sz="1600" b="1"/>
            </a:lvl4pPr>
            <a:lvl5pPr>
              <a:buNone/>
              <a:defRPr sz="1600" b="1"/>
            </a:lvl5pPr>
          </a:lstStyle>
          <a:p>
            <a:pPr lvl="0" eaLnBrk="1" latinLnBrk="0" hangingPunct="1"/>
            <a:r>
              <a:rPr kumimoji="0" lang="ko-KR" altLang="en-US" smtClean="0"/>
              <a:t>마스터 텍스트 스타일을 편집합니다</a:t>
            </a:r>
          </a:p>
        </p:txBody>
      </p:sp>
      <p:sp>
        <p:nvSpPr>
          <p:cNvPr id="4" name="텍스트 개체 틀 3"/>
          <p:cNvSpPr>
            <a:spLocks noGrp="1"/>
          </p:cNvSpPr>
          <p:nvPr>
            <p:ph type="body" sz="half" idx="3"/>
          </p:nvPr>
        </p:nvSpPr>
        <p:spPr>
          <a:xfrm>
            <a:off x="4648200" y="1295400"/>
            <a:ext cx="4041775" cy="685800"/>
          </a:xfrm>
          <a:noFill/>
          <a:ln>
            <a:noFill/>
          </a:ln>
        </p:spPr>
        <p:txBody>
          <a:bodyPr lIns="91440" anchor="b" anchorCtr="0"/>
          <a:lstStyle>
            <a:lvl1pPr marL="0" indent="0">
              <a:buNone/>
              <a:defRPr sz="2400" b="1">
                <a:solidFill>
                  <a:schemeClr val="accent2"/>
                </a:solidFill>
              </a:defRPr>
            </a:lvl1pPr>
            <a:lvl2pPr>
              <a:buNone/>
              <a:defRPr sz="2000" b="1"/>
            </a:lvl2pPr>
            <a:lvl3pPr>
              <a:buNone/>
              <a:defRPr sz="1800" b="1"/>
            </a:lvl3pPr>
            <a:lvl4pPr>
              <a:buNone/>
              <a:defRPr sz="1600" b="1"/>
            </a:lvl4pPr>
            <a:lvl5pPr>
              <a:buNone/>
              <a:defRPr sz="1600" b="1"/>
            </a:lvl5pPr>
          </a:lstStyle>
          <a:p>
            <a:pPr lvl="0" eaLnBrk="1" latinLnBrk="0" hangingPunct="1"/>
            <a:r>
              <a:rPr kumimoji="0" lang="ko-KR" altLang="en-US" smtClean="0"/>
              <a:t>마스터 텍스트 스타일을 편집합니다</a:t>
            </a:r>
          </a:p>
        </p:txBody>
      </p:sp>
      <p:sp>
        <p:nvSpPr>
          <p:cNvPr id="7" name="날짜 개체 틀 6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D0325B51-E3FA-4FA1-B7CB-A58D351A7E23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8" name="바닥글 개체 틀 7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9" name="슬라이드 번호 개체 틀 8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11" name="내용 개체 틀 10"/>
          <p:cNvSpPr>
            <a:spLocks noGrp="1"/>
          </p:cNvSpPr>
          <p:nvPr>
            <p:ph sz="quarter" idx="2"/>
          </p:nvPr>
        </p:nvSpPr>
        <p:spPr>
          <a:xfrm>
            <a:off x="457200" y="2133600"/>
            <a:ext cx="4038600" cy="4038600"/>
          </a:xfrm>
        </p:spPr>
        <p:txBody>
          <a:bodyPr/>
          <a:lstStyle/>
          <a:p>
            <a:pPr lvl="0" eaLnBrk="1" latinLnBrk="0" hangingPunct="1"/>
            <a:r>
              <a:rPr lang="ko-KR" altLang="en-US" smtClean="0"/>
              <a:t>마스터 텍스트 스타일을 편집합니다</a:t>
            </a:r>
          </a:p>
          <a:p>
            <a:pPr lvl="1" eaLnBrk="1" latinLnBrk="0" hangingPunct="1"/>
            <a:r>
              <a:rPr lang="ko-KR" altLang="en-US" smtClean="0"/>
              <a:t>둘째 수준</a:t>
            </a:r>
          </a:p>
          <a:p>
            <a:pPr lvl="2" eaLnBrk="1" latinLnBrk="0" hangingPunct="1"/>
            <a:r>
              <a:rPr lang="ko-KR" altLang="en-US" smtClean="0"/>
              <a:t>셋째 수준</a:t>
            </a:r>
          </a:p>
          <a:p>
            <a:pPr lvl="3" eaLnBrk="1" latinLnBrk="0" hangingPunct="1"/>
            <a:r>
              <a:rPr lang="ko-KR" altLang="en-US" smtClean="0"/>
              <a:t>넷째 수준</a:t>
            </a:r>
          </a:p>
          <a:p>
            <a:pPr lvl="4" eaLnBrk="1" latinLnBrk="0" hangingPunct="1"/>
            <a:r>
              <a:rPr lang="ko-KR" altLang="en-US" smtClean="0"/>
              <a:t>다섯째 수준</a:t>
            </a:r>
            <a:endParaRPr kumimoji="0" lang="en-US"/>
          </a:p>
        </p:txBody>
      </p:sp>
      <p:sp>
        <p:nvSpPr>
          <p:cNvPr id="13" name="내용 개체 틀 12"/>
          <p:cNvSpPr>
            <a:spLocks noGrp="1"/>
          </p:cNvSpPr>
          <p:nvPr>
            <p:ph sz="quarter" idx="4"/>
          </p:nvPr>
        </p:nvSpPr>
        <p:spPr>
          <a:xfrm>
            <a:off x="4648200" y="2133600"/>
            <a:ext cx="4038600" cy="4038600"/>
          </a:xfrm>
        </p:spPr>
        <p:txBody>
          <a:bodyPr/>
          <a:lstStyle/>
          <a:p>
            <a:pPr lvl="0" eaLnBrk="1" latinLnBrk="0" hangingPunct="1"/>
            <a:r>
              <a:rPr lang="ko-KR" altLang="en-US" smtClean="0"/>
              <a:t>마스터 텍스트 스타일을 편집합니다</a:t>
            </a:r>
          </a:p>
          <a:p>
            <a:pPr lvl="1" eaLnBrk="1" latinLnBrk="0" hangingPunct="1"/>
            <a:r>
              <a:rPr lang="ko-KR" altLang="en-US" smtClean="0"/>
              <a:t>둘째 수준</a:t>
            </a:r>
          </a:p>
          <a:p>
            <a:pPr lvl="2" eaLnBrk="1" latinLnBrk="0" hangingPunct="1"/>
            <a:r>
              <a:rPr lang="ko-KR" altLang="en-US" smtClean="0"/>
              <a:t>셋째 수준</a:t>
            </a:r>
          </a:p>
          <a:p>
            <a:pPr lvl="3" eaLnBrk="1" latinLnBrk="0" hangingPunct="1"/>
            <a:r>
              <a:rPr lang="ko-KR" altLang="en-US" smtClean="0"/>
              <a:t>넷째 수준</a:t>
            </a:r>
          </a:p>
          <a:p>
            <a:pPr lvl="4" eaLnBrk="1" latinLnBrk="0" hangingPunct="1"/>
            <a:r>
              <a:rPr lang="ko-KR" altLang="en-US" smtClean="0"/>
              <a:t>다섯째 수준</a:t>
            </a:r>
            <a:endParaRPr kumimoji="0" lang="en-US"/>
          </a:p>
        </p:txBody>
      </p:sp>
    </p:spTree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제목만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>
          <a:xfrm>
            <a:off x="457200" y="228600"/>
            <a:ext cx="8229600" cy="914400"/>
          </a:xfrm>
        </p:spPr>
        <p:txBody>
          <a:bodyPr/>
          <a:lstStyle/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3" name="날짜 개체 틀 2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C9F2842F-B041-4639-8AC5-D892850250BB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4" name="바닥글 개체 틀 3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5" name="슬라이드 번호 개체 틀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6" name="이등변 삼각형 5"/>
          <p:cNvSpPr>
            <a:spLocks noChangeAspect="1"/>
          </p:cNvSpPr>
          <p:nvPr/>
        </p:nvSpPr>
        <p:spPr>
          <a:xfrm rot="5400000">
            <a:off x="419100" y="6467475"/>
            <a:ext cx="190849" cy="120314"/>
          </a:xfrm>
          <a:prstGeom prst="triangle">
            <a:avLst>
              <a:gd name="adj" fmla="val 50000"/>
            </a:avLst>
          </a:prstGeom>
          <a:solidFill>
            <a:schemeClr val="accent2"/>
          </a:solidFill>
          <a:ln w="2540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</p:spTree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blank" preserve="1">
  <p:cSld name="빈 화면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날짜 개체 틀 1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6730F67E-801C-4C6B-8D33-F9A9F54B5B93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3" name="바닥글 개체 틀 2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5" name="직선 연결선 4"/>
          <p:cNvSpPr>
            <a:spLocks noChangeShapeType="1"/>
          </p:cNvSpPr>
          <p:nvPr/>
        </p:nvSpPr>
        <p:spPr bwMode="auto">
          <a:xfrm>
            <a:off x="457200" y="6353175"/>
            <a:ext cx="8229600" cy="0"/>
          </a:xfrm>
          <a:prstGeom prst="line">
            <a:avLst/>
          </a:prstGeom>
          <a:noFill/>
          <a:ln w="9525" cap="flat" cmpd="sng" algn="ctr">
            <a:solidFill>
              <a:schemeClr val="accent2"/>
            </a:solidFill>
            <a:prstDash val="dash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/>
          <a:p>
            <a:endParaRPr kumimoji="0" lang="en-US"/>
          </a:p>
        </p:txBody>
      </p:sp>
      <p:sp>
        <p:nvSpPr>
          <p:cNvPr id="6" name="이등변 삼각형 5"/>
          <p:cNvSpPr>
            <a:spLocks noChangeAspect="1"/>
          </p:cNvSpPr>
          <p:nvPr/>
        </p:nvSpPr>
        <p:spPr>
          <a:xfrm rot="5400000">
            <a:off x="419100" y="6467475"/>
            <a:ext cx="190849" cy="120314"/>
          </a:xfrm>
          <a:prstGeom prst="triangle">
            <a:avLst>
              <a:gd name="adj" fmla="val 50000"/>
            </a:avLst>
          </a:prstGeom>
          <a:solidFill>
            <a:schemeClr val="accent2"/>
          </a:solidFill>
          <a:ln w="2540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</p:spTree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objTx" preserve="1">
  <p:cSld name="캡션 있는 콘텐츠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>
          <a:xfrm>
            <a:off x="6324600" y="304800"/>
            <a:ext cx="2514600" cy="838200"/>
          </a:xfrm>
        </p:spPr>
        <p:txBody>
          <a:bodyPr anchor="b" anchorCtr="0">
            <a:noAutofit/>
          </a:bodyPr>
          <a:lstStyle>
            <a:lvl1pPr algn="l">
              <a:buNone/>
              <a:defRPr sz="2000" b="1">
                <a:solidFill>
                  <a:schemeClr val="tx2"/>
                </a:solidFill>
                <a:latin typeface="+mn-lt"/>
                <a:ea typeface="+mn-ea"/>
                <a:cs typeface="+mn-cs"/>
              </a:defRPr>
            </a:lvl1pPr>
          </a:lstStyle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3" name="텍스트 개체 틀 2"/>
          <p:cNvSpPr>
            <a:spLocks noGrp="1"/>
          </p:cNvSpPr>
          <p:nvPr>
            <p:ph type="body" idx="2"/>
          </p:nvPr>
        </p:nvSpPr>
        <p:spPr>
          <a:xfrm>
            <a:off x="6324600" y="1219200"/>
            <a:ext cx="2514600" cy="4843463"/>
          </a:xfrm>
        </p:spPr>
        <p:txBody>
          <a:bodyPr/>
          <a:lstStyle>
            <a:lvl1pPr marL="0" indent="0">
              <a:lnSpc>
                <a:spcPts val="2200"/>
              </a:lnSpc>
              <a:spcAft>
                <a:spcPts val="1000"/>
              </a:spcAft>
              <a:buNone/>
              <a:defRPr sz="1600">
                <a:solidFill>
                  <a:schemeClr val="tx2"/>
                </a:solidFill>
              </a:defRPr>
            </a:lvl1pPr>
            <a:lvl2pPr>
              <a:buNone/>
              <a:defRPr sz="1200"/>
            </a:lvl2pPr>
            <a:lvl3pPr>
              <a:buNone/>
              <a:defRPr sz="1000"/>
            </a:lvl3pPr>
            <a:lvl4pPr>
              <a:buNone/>
              <a:defRPr sz="900"/>
            </a:lvl4pPr>
            <a:lvl5pPr>
              <a:buNone/>
              <a:defRPr sz="900"/>
            </a:lvl5pPr>
          </a:lstStyle>
          <a:p>
            <a:pPr lvl="0" eaLnBrk="1" latinLnBrk="0" hangingPunct="1"/>
            <a:r>
              <a:rPr kumimoji="0" lang="ko-KR" altLang="en-US" smtClean="0"/>
              <a:t>마스터 텍스트 스타일을 편집합니다</a:t>
            </a:r>
          </a:p>
        </p:txBody>
      </p:sp>
      <p:sp>
        <p:nvSpPr>
          <p:cNvPr id="5" name="날짜 개체 틀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CEE727F-EFB4-43F4-9BC6-8C32F99EAA0F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6" name="바닥글 개체 틀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7" name="슬라이드 번호 개체 틀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8" name="직선 연결선 7"/>
          <p:cNvSpPr>
            <a:spLocks noChangeShapeType="1"/>
          </p:cNvSpPr>
          <p:nvPr/>
        </p:nvSpPr>
        <p:spPr bwMode="auto">
          <a:xfrm>
            <a:off x="457200" y="6353175"/>
            <a:ext cx="8229600" cy="0"/>
          </a:xfrm>
          <a:prstGeom prst="line">
            <a:avLst/>
          </a:prstGeom>
          <a:noFill/>
          <a:ln w="9525" cap="flat" cmpd="sng" algn="ctr">
            <a:solidFill>
              <a:schemeClr val="accent2"/>
            </a:solidFill>
            <a:prstDash val="dash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/>
          <a:p>
            <a:endParaRPr kumimoji="0" lang="en-US"/>
          </a:p>
        </p:txBody>
      </p:sp>
      <p:sp>
        <p:nvSpPr>
          <p:cNvPr id="10" name="직선 연결선 9"/>
          <p:cNvSpPr>
            <a:spLocks noChangeShapeType="1"/>
          </p:cNvSpPr>
          <p:nvPr/>
        </p:nvSpPr>
        <p:spPr bwMode="auto">
          <a:xfrm rot="5400000">
            <a:off x="3160645" y="3324225"/>
            <a:ext cx="6035040" cy="0"/>
          </a:xfrm>
          <a:prstGeom prst="line">
            <a:avLst/>
          </a:prstGeom>
          <a:noFill/>
          <a:ln w="9525" cap="flat" cmpd="sng" algn="ctr">
            <a:solidFill>
              <a:schemeClr val="accent2"/>
            </a:solidFill>
            <a:prstDash val="dash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/>
          <a:p>
            <a:endParaRPr kumimoji="0" lang="en-US" dirty="0"/>
          </a:p>
        </p:txBody>
      </p:sp>
      <p:sp>
        <p:nvSpPr>
          <p:cNvPr id="9" name="이등변 삼각형 8"/>
          <p:cNvSpPr>
            <a:spLocks noChangeAspect="1"/>
          </p:cNvSpPr>
          <p:nvPr/>
        </p:nvSpPr>
        <p:spPr>
          <a:xfrm rot="5400000">
            <a:off x="419100" y="6467475"/>
            <a:ext cx="190849" cy="120314"/>
          </a:xfrm>
          <a:prstGeom prst="triangle">
            <a:avLst>
              <a:gd name="adj" fmla="val 50000"/>
            </a:avLst>
          </a:prstGeom>
          <a:solidFill>
            <a:schemeClr val="accent2"/>
          </a:solidFill>
          <a:ln w="2540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  <p:sp>
        <p:nvSpPr>
          <p:cNvPr id="12" name="내용 개체 틀 11"/>
          <p:cNvSpPr>
            <a:spLocks noGrp="1"/>
          </p:cNvSpPr>
          <p:nvPr>
            <p:ph sz="quarter" idx="1"/>
          </p:nvPr>
        </p:nvSpPr>
        <p:spPr>
          <a:xfrm>
            <a:off x="304800" y="304800"/>
            <a:ext cx="5715000" cy="5715000"/>
          </a:xfrm>
        </p:spPr>
        <p:txBody>
          <a:bodyPr/>
          <a:lstStyle/>
          <a:p>
            <a:pPr lvl="0" eaLnBrk="1" latinLnBrk="0" hangingPunct="1"/>
            <a:r>
              <a:rPr lang="ko-KR" altLang="en-US" smtClean="0"/>
              <a:t>마스터 텍스트 스타일을 편집합니다</a:t>
            </a:r>
          </a:p>
          <a:p>
            <a:pPr lvl="1" eaLnBrk="1" latinLnBrk="0" hangingPunct="1"/>
            <a:r>
              <a:rPr lang="ko-KR" altLang="en-US" smtClean="0"/>
              <a:t>둘째 수준</a:t>
            </a:r>
          </a:p>
          <a:p>
            <a:pPr lvl="2" eaLnBrk="1" latinLnBrk="0" hangingPunct="1"/>
            <a:r>
              <a:rPr lang="ko-KR" altLang="en-US" smtClean="0"/>
              <a:t>셋째 수준</a:t>
            </a:r>
          </a:p>
          <a:p>
            <a:pPr lvl="3" eaLnBrk="1" latinLnBrk="0" hangingPunct="1"/>
            <a:r>
              <a:rPr lang="ko-KR" altLang="en-US" smtClean="0"/>
              <a:t>넷째 수준</a:t>
            </a:r>
          </a:p>
          <a:p>
            <a:pPr lvl="4" eaLnBrk="1" latinLnBrk="0" hangingPunct="1"/>
            <a:r>
              <a:rPr lang="ko-KR" altLang="en-US" smtClean="0"/>
              <a:t>다섯째 수준</a:t>
            </a:r>
            <a:endParaRPr kumimoji="0" lang="en-US"/>
          </a:p>
        </p:txBody>
      </p:sp>
    </p:spTree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picTx" preserve="1">
  <p:cSld name="캡션 있는 그림">
    <p:bg>
      <p:bgRef idx="1001">
        <a:schemeClr val="bg2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>
          <a:xfrm>
            <a:off x="457200" y="500856"/>
            <a:ext cx="8229600" cy="674688"/>
          </a:xfrm>
          <a:ln>
            <a:solidFill>
              <a:schemeClr val="accent1"/>
            </a:solidFill>
          </a:ln>
        </p:spPr>
        <p:txBody>
          <a:bodyPr lIns="274320" anchor="ctr"/>
          <a:lstStyle>
            <a:lvl1pPr algn="r">
              <a:buNone/>
              <a:defRPr sz="2000" b="0">
                <a:solidFill>
                  <a:schemeClr val="tx1"/>
                </a:solidFill>
              </a:defRPr>
            </a:lvl1pPr>
          </a:lstStyle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3" name="그림 개체 틀 2"/>
          <p:cNvSpPr>
            <a:spLocks noGrp="1"/>
          </p:cNvSpPr>
          <p:nvPr>
            <p:ph type="pic" idx="1"/>
          </p:nvPr>
        </p:nvSpPr>
        <p:spPr>
          <a:xfrm>
            <a:off x="457200" y="1905000"/>
            <a:ext cx="8229600" cy="4270248"/>
          </a:xfrm>
          <a:solidFill>
            <a:schemeClr val="tx1">
              <a:shade val="50000"/>
            </a:schemeClr>
          </a:solidFill>
          <a:ln>
            <a:noFill/>
          </a:ln>
          <a:effectLst/>
        </p:spPr>
        <p:txBody>
          <a:bodyPr/>
          <a:lstStyle>
            <a:lvl1pPr marL="0" indent="0">
              <a:spcBef>
                <a:spcPts val="600"/>
              </a:spcBef>
              <a:buNone/>
              <a:defRPr sz="3200"/>
            </a:lvl1pPr>
          </a:lstStyle>
          <a:p>
            <a:r>
              <a:rPr kumimoji="0" lang="ko-KR" altLang="en-US" smtClean="0"/>
              <a:t>그림을 추가하려면 아이콘을 클릭하십시오</a:t>
            </a:r>
            <a:endParaRPr kumimoji="0" lang="en-US" dirty="0"/>
          </a:p>
        </p:txBody>
      </p:sp>
      <p:sp>
        <p:nvSpPr>
          <p:cNvPr id="4" name="텍스트 개체 틀 3"/>
          <p:cNvSpPr>
            <a:spLocks noGrp="1"/>
          </p:cNvSpPr>
          <p:nvPr>
            <p:ph type="body" sz="half" idx="2"/>
          </p:nvPr>
        </p:nvSpPr>
        <p:spPr>
          <a:xfrm>
            <a:off x="457200" y="1219200"/>
            <a:ext cx="8229600" cy="533400"/>
          </a:xfrm>
        </p:spPr>
        <p:txBody>
          <a:bodyPr anchor="ctr" anchorCtr="0"/>
          <a:lstStyle>
            <a:lvl1pPr marL="0" indent="0" algn="l">
              <a:buFontTx/>
              <a:buNone/>
              <a:defRPr sz="1400"/>
            </a:lvl1pPr>
            <a:lvl2pPr>
              <a:defRPr sz="1200"/>
            </a:lvl2pPr>
            <a:lvl3pPr>
              <a:defRPr sz="1000"/>
            </a:lvl3pPr>
            <a:lvl4pPr>
              <a:defRPr sz="900"/>
            </a:lvl4pPr>
            <a:lvl5pPr>
              <a:defRPr sz="900"/>
            </a:lvl5pPr>
          </a:lstStyle>
          <a:p>
            <a:pPr lvl="0" eaLnBrk="1" latinLnBrk="0" hangingPunct="1"/>
            <a:r>
              <a:rPr kumimoji="0" lang="ko-KR" altLang="en-US" smtClean="0"/>
              <a:t>마스터 텍스트 스타일을 편집합니다</a:t>
            </a:r>
          </a:p>
        </p:txBody>
      </p:sp>
      <p:sp>
        <p:nvSpPr>
          <p:cNvPr id="5" name="날짜 개체 틀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EC635EA7-FF46-42C5-AD46-1498AC544610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6" name="바닥글 개체 틀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7" name="슬라이드 번호 개체 틀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8" name="직선 연결선 7"/>
          <p:cNvSpPr>
            <a:spLocks noChangeShapeType="1"/>
          </p:cNvSpPr>
          <p:nvPr/>
        </p:nvSpPr>
        <p:spPr bwMode="auto">
          <a:xfrm>
            <a:off x="457200" y="6353175"/>
            <a:ext cx="8229600" cy="0"/>
          </a:xfrm>
          <a:prstGeom prst="line">
            <a:avLst/>
          </a:prstGeom>
          <a:noFill/>
          <a:ln w="9525" cap="flat" cmpd="sng" algn="ctr">
            <a:solidFill>
              <a:schemeClr val="accent2"/>
            </a:solidFill>
            <a:prstDash val="dash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/>
          <a:p>
            <a:endParaRPr kumimoji="0" lang="en-US"/>
          </a:p>
        </p:txBody>
      </p:sp>
      <p:sp>
        <p:nvSpPr>
          <p:cNvPr id="9" name="이등변 삼각형 8"/>
          <p:cNvSpPr>
            <a:spLocks noChangeAspect="1"/>
          </p:cNvSpPr>
          <p:nvPr/>
        </p:nvSpPr>
        <p:spPr>
          <a:xfrm rot="5400000">
            <a:off x="419100" y="6467475"/>
            <a:ext cx="190849" cy="120314"/>
          </a:xfrm>
          <a:prstGeom prst="triangle">
            <a:avLst>
              <a:gd name="adj" fmla="val 50000"/>
            </a:avLst>
          </a:prstGeom>
          <a:solidFill>
            <a:schemeClr val="accent2"/>
          </a:solidFill>
          <a:ln w="2540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  <p:sp>
        <p:nvSpPr>
          <p:cNvPr id="10" name="직사각형 9"/>
          <p:cNvSpPr/>
          <p:nvPr/>
        </p:nvSpPr>
        <p:spPr>
          <a:xfrm>
            <a:off x="457200" y="500856"/>
            <a:ext cx="182880" cy="685800"/>
          </a:xfrm>
          <a:prstGeom prst="rect">
            <a:avLst/>
          </a:prstGeom>
          <a:solidFill>
            <a:schemeClr val="accent1"/>
          </a:solidFill>
          <a:ln w="635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</p:spTree>
  </p:cSld>
  <p:clrMapOvr>
    <a:overrideClrMapping bg1="dk1" tx1="lt1" bg2="dk2" tx2="lt2" accent1="accent1" accent2="accent2" accent3="accent3" accent4="accent4" accent5="accent5" accent6="accent6" hlink="hlink" folHlink="folHlink"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2" name="제목 개체 틀 21"/>
          <p:cNvSpPr>
            <a:spLocks noGrp="1"/>
          </p:cNvSpPr>
          <p:nvPr>
            <p:ph type="title"/>
          </p:nvPr>
        </p:nvSpPr>
        <p:spPr>
          <a:xfrm>
            <a:off x="457200" y="152400"/>
            <a:ext cx="8229600" cy="990600"/>
          </a:xfrm>
          <a:prstGeom prst="rect">
            <a:avLst/>
          </a:prstGeom>
        </p:spPr>
        <p:txBody>
          <a:bodyPr vert="horz" anchor="b" anchorCtr="0">
            <a:normAutofit/>
          </a:bodyPr>
          <a:lstStyle/>
          <a:p>
            <a:r>
              <a:rPr kumimoji="0" lang="ko-KR" altLang="en-US" smtClean="0"/>
              <a:t>마스터 제목 스타일 편집</a:t>
            </a:r>
            <a:endParaRPr kumimoji="0" lang="en-US"/>
          </a:p>
        </p:txBody>
      </p:sp>
      <p:sp>
        <p:nvSpPr>
          <p:cNvPr id="13" name="텍스트 개체 틀 12"/>
          <p:cNvSpPr>
            <a:spLocks noGrp="1"/>
          </p:cNvSpPr>
          <p:nvPr>
            <p:ph type="body" idx="1"/>
          </p:nvPr>
        </p:nvSpPr>
        <p:spPr>
          <a:xfrm>
            <a:off x="457200" y="1219200"/>
            <a:ext cx="8229600" cy="4910328"/>
          </a:xfrm>
          <a:prstGeom prst="rect">
            <a:avLst/>
          </a:prstGeom>
        </p:spPr>
        <p:txBody>
          <a:bodyPr vert="horz">
            <a:normAutofit/>
          </a:bodyPr>
          <a:lstStyle/>
          <a:p>
            <a:pPr lvl="0" eaLnBrk="1" latinLnBrk="0" hangingPunct="1"/>
            <a:r>
              <a:rPr kumimoji="0" lang="ko-KR" altLang="en-US" smtClean="0"/>
              <a:t>마스터 텍스트 스타일을 편집합니다</a:t>
            </a:r>
          </a:p>
          <a:p>
            <a:pPr lvl="1" eaLnBrk="1" latinLnBrk="0" hangingPunct="1"/>
            <a:r>
              <a:rPr kumimoji="0" lang="ko-KR" altLang="en-US" smtClean="0"/>
              <a:t>둘째 수준</a:t>
            </a:r>
          </a:p>
          <a:p>
            <a:pPr lvl="2" eaLnBrk="1" latinLnBrk="0" hangingPunct="1"/>
            <a:r>
              <a:rPr kumimoji="0" lang="ko-KR" altLang="en-US" smtClean="0"/>
              <a:t>셋째 수준</a:t>
            </a:r>
          </a:p>
          <a:p>
            <a:pPr lvl="3" eaLnBrk="1" latinLnBrk="0" hangingPunct="1"/>
            <a:r>
              <a:rPr kumimoji="0" lang="ko-KR" altLang="en-US" smtClean="0"/>
              <a:t>넷째 수준</a:t>
            </a:r>
          </a:p>
          <a:p>
            <a:pPr lvl="4" eaLnBrk="1" latinLnBrk="0" hangingPunct="1"/>
            <a:r>
              <a:rPr kumimoji="0" lang="ko-KR" altLang="en-US" smtClean="0"/>
              <a:t>다섯째 수준</a:t>
            </a:r>
            <a:endParaRPr kumimoji="0" lang="en-US"/>
          </a:p>
        </p:txBody>
      </p:sp>
      <p:sp>
        <p:nvSpPr>
          <p:cNvPr id="14" name="날짜 개체 틀 13"/>
          <p:cNvSpPr>
            <a:spLocks noGrp="1"/>
          </p:cNvSpPr>
          <p:nvPr>
            <p:ph type="dt" sz="half" idx="2"/>
          </p:nvPr>
        </p:nvSpPr>
        <p:spPr>
          <a:xfrm>
            <a:off x="6400800" y="6356350"/>
            <a:ext cx="2289048" cy="365760"/>
          </a:xfrm>
          <a:prstGeom prst="rect">
            <a:avLst/>
          </a:prstGeom>
        </p:spPr>
        <p:txBody>
          <a:bodyPr vert="horz"/>
          <a:lstStyle>
            <a:lvl1pPr algn="l" eaLnBrk="1" latinLnBrk="0" hangingPunct="1">
              <a:defRPr kumimoji="0" sz="1400">
                <a:solidFill>
                  <a:schemeClr val="tx2"/>
                </a:solidFill>
              </a:defRPr>
            </a:lvl1pPr>
          </a:lstStyle>
          <a:p>
            <a:fld id="{9775191E-74E2-43B6-815B-030EE1FDE4B1}" type="datetime1">
              <a:rPr lang="ko-KR" altLang="en-US" smtClean="0"/>
              <a:pPr/>
              <a:t>2019-03-25</a:t>
            </a:fld>
            <a:endParaRPr lang="ko-KR" altLang="en-US"/>
          </a:p>
        </p:txBody>
      </p:sp>
      <p:sp>
        <p:nvSpPr>
          <p:cNvPr id="3" name="바닥글 개체 틀 2"/>
          <p:cNvSpPr>
            <a:spLocks noGrp="1"/>
          </p:cNvSpPr>
          <p:nvPr>
            <p:ph type="ftr" sz="quarter" idx="3"/>
          </p:nvPr>
        </p:nvSpPr>
        <p:spPr>
          <a:xfrm>
            <a:off x="2898648" y="6356350"/>
            <a:ext cx="3505200" cy="365760"/>
          </a:xfrm>
          <a:prstGeom prst="rect">
            <a:avLst/>
          </a:prstGeom>
        </p:spPr>
        <p:txBody>
          <a:bodyPr vert="horz"/>
          <a:lstStyle>
            <a:lvl1pPr algn="r" eaLnBrk="1" latinLnBrk="0" hangingPunct="1">
              <a:defRPr kumimoji="0" sz="1400">
                <a:solidFill>
                  <a:schemeClr val="tx2"/>
                </a:solidFill>
              </a:defRPr>
            </a:lvl1pPr>
          </a:lstStyle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23" name="슬라이드 번호 개체 틀 22"/>
          <p:cNvSpPr>
            <a:spLocks noGrp="1"/>
          </p:cNvSpPr>
          <p:nvPr>
            <p:ph type="sldNum" sz="quarter" idx="4"/>
          </p:nvPr>
        </p:nvSpPr>
        <p:spPr>
          <a:xfrm>
            <a:off x="612648" y="6356350"/>
            <a:ext cx="1981200" cy="365760"/>
          </a:xfrm>
          <a:prstGeom prst="rect">
            <a:avLst/>
          </a:prstGeom>
        </p:spPr>
        <p:txBody>
          <a:bodyPr vert="horz"/>
          <a:lstStyle>
            <a:lvl1pPr algn="l" eaLnBrk="1" latinLnBrk="0" hangingPunct="1">
              <a:defRPr kumimoji="0" sz="1400">
                <a:solidFill>
                  <a:schemeClr val="tx2"/>
                </a:solidFill>
              </a:defRPr>
            </a:lvl1pPr>
          </a:lstStyle>
          <a:p>
            <a:fld id="{E14329DD-5D39-4D4D-84BA-E723E6CDC370}" type="slidenum">
              <a:rPr lang="ko-KR" altLang="en-US" smtClean="0"/>
              <a:pPr/>
              <a:t>‹#›</a:t>
            </a:fld>
            <a:endParaRPr lang="ko-KR" altLang="en-US"/>
          </a:p>
        </p:txBody>
      </p:sp>
      <p:sp>
        <p:nvSpPr>
          <p:cNvPr id="28" name="직선 연결선 27"/>
          <p:cNvSpPr>
            <a:spLocks noChangeShapeType="1"/>
          </p:cNvSpPr>
          <p:nvPr/>
        </p:nvSpPr>
        <p:spPr bwMode="auto">
          <a:xfrm>
            <a:off x="457200" y="6353175"/>
            <a:ext cx="8229600" cy="0"/>
          </a:xfrm>
          <a:prstGeom prst="line">
            <a:avLst/>
          </a:prstGeom>
          <a:noFill/>
          <a:ln w="9525" cap="flat" cmpd="sng" algn="ctr">
            <a:solidFill>
              <a:schemeClr val="accent2"/>
            </a:solidFill>
            <a:prstDash val="dash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/>
          <a:p>
            <a:endParaRPr kumimoji="0" lang="en-US"/>
          </a:p>
        </p:txBody>
      </p:sp>
      <p:sp>
        <p:nvSpPr>
          <p:cNvPr id="29" name="직선 연결선 28"/>
          <p:cNvSpPr>
            <a:spLocks noChangeShapeType="1"/>
          </p:cNvSpPr>
          <p:nvPr/>
        </p:nvSpPr>
        <p:spPr bwMode="auto">
          <a:xfrm>
            <a:off x="457200" y="1143000"/>
            <a:ext cx="8229600" cy="0"/>
          </a:xfrm>
          <a:prstGeom prst="line">
            <a:avLst/>
          </a:prstGeom>
          <a:noFill/>
          <a:ln w="9525" cap="flat" cmpd="sng" algn="ctr">
            <a:solidFill>
              <a:schemeClr val="accent2"/>
            </a:solidFill>
            <a:prstDash val="dash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/>
          <a:p>
            <a:endParaRPr kumimoji="0" lang="en-US"/>
          </a:p>
        </p:txBody>
      </p:sp>
      <p:sp>
        <p:nvSpPr>
          <p:cNvPr id="10" name="이등변 삼각형 9"/>
          <p:cNvSpPr>
            <a:spLocks noChangeAspect="1"/>
          </p:cNvSpPr>
          <p:nvPr/>
        </p:nvSpPr>
        <p:spPr>
          <a:xfrm rot="5400000">
            <a:off x="419100" y="6467475"/>
            <a:ext cx="190849" cy="120314"/>
          </a:xfrm>
          <a:prstGeom prst="triangle">
            <a:avLst>
              <a:gd name="adj" fmla="val 50000"/>
            </a:avLst>
          </a:prstGeom>
          <a:solidFill>
            <a:schemeClr val="accent2"/>
          </a:solidFill>
          <a:ln w="25400" cap="rnd" cmpd="sng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 eaLnBrk="1" latinLnBrk="0" hangingPunct="1"/>
            <a:endParaRPr kumimoji="0" lang="en-US"/>
          </a:p>
        </p:txBody>
      </p:sp>
    </p:spTree>
  </p:cSld>
  <p:clrMap bg1="lt1" tx1="dk1" bg2="lt2" tx2="dk2" accent1="accent1" accent2="accent2" accent3="accent3" accent4="accent4" accent5="accent5" accent6="accent6" hlink="hlink" folHlink="folHlink"/>
  <p:sldLayoutIdLst>
    <p:sldLayoutId id="2147483685" r:id="rId1"/>
    <p:sldLayoutId id="2147483686" r:id="rId2"/>
    <p:sldLayoutId id="2147483687" r:id="rId3"/>
    <p:sldLayoutId id="2147483688" r:id="rId4"/>
    <p:sldLayoutId id="2147483689" r:id="rId5"/>
    <p:sldLayoutId id="2147483690" r:id="rId6"/>
    <p:sldLayoutId id="2147483691" r:id="rId7"/>
    <p:sldLayoutId id="2147483692" r:id="rId8"/>
    <p:sldLayoutId id="2147483693" r:id="rId9"/>
    <p:sldLayoutId id="2147483694" r:id="rId10"/>
    <p:sldLayoutId id="2147483695" r:id="rId11"/>
  </p:sldLayoutIdLst>
  <p:hf hdr="0" dt="0"/>
  <p:txStyles>
    <p:titleStyle>
      <a:lvl1pPr algn="l" rtl="0" eaLnBrk="1" latinLnBrk="1" hangingPunct="1">
        <a:spcBef>
          <a:spcPct val="0"/>
        </a:spcBef>
        <a:buNone/>
        <a:defRPr kumimoji="0" sz="3200" kern="1200">
          <a:solidFill>
            <a:schemeClr val="tx2"/>
          </a:solidFill>
          <a:latin typeface="+mj-lt"/>
          <a:ea typeface="+mj-ea"/>
          <a:cs typeface="+mj-cs"/>
        </a:defRPr>
      </a:lvl1pPr>
    </p:titleStyle>
    <p:bodyStyle>
      <a:lvl1pPr marL="274320" indent="-274320" algn="l" rtl="0" eaLnBrk="1" latinLnBrk="1" hangingPunct="1">
        <a:spcBef>
          <a:spcPts val="600"/>
        </a:spcBef>
        <a:buClr>
          <a:schemeClr val="accent1"/>
        </a:buClr>
        <a:buSzPct val="76000"/>
        <a:buFont typeface="Wingdings 3"/>
        <a:buChar char=""/>
        <a:defRPr kumimoji="0" sz="2600" kern="1200">
          <a:solidFill>
            <a:schemeClr val="tx1"/>
          </a:solidFill>
          <a:latin typeface="+mn-lt"/>
          <a:ea typeface="+mn-ea"/>
          <a:cs typeface="+mn-cs"/>
        </a:defRPr>
      </a:lvl1pPr>
      <a:lvl2pPr marL="548640" indent="-274320" algn="l" rtl="0" eaLnBrk="1" latinLnBrk="1" hangingPunct="1">
        <a:spcBef>
          <a:spcPts val="500"/>
        </a:spcBef>
        <a:buClr>
          <a:schemeClr val="accent2"/>
        </a:buClr>
        <a:buSzPct val="76000"/>
        <a:buFont typeface="Wingdings 3"/>
        <a:buChar char=""/>
        <a:defRPr kumimoji="0" sz="2300" kern="1200">
          <a:solidFill>
            <a:schemeClr val="tx2"/>
          </a:solidFill>
          <a:latin typeface="+mn-lt"/>
          <a:ea typeface="+mn-ea"/>
          <a:cs typeface="+mn-cs"/>
        </a:defRPr>
      </a:lvl2pPr>
      <a:lvl3pPr marL="822960" indent="-228600" algn="l" rtl="0" eaLnBrk="1" latinLnBrk="1" hangingPunct="1">
        <a:spcBef>
          <a:spcPts val="500"/>
        </a:spcBef>
        <a:buClr>
          <a:schemeClr val="bg1">
            <a:shade val="50000"/>
          </a:schemeClr>
        </a:buClr>
        <a:buSzPct val="76000"/>
        <a:buFont typeface="Wingdings 3"/>
        <a:buChar char=""/>
        <a:defRPr kumimoji="0" sz="2000" kern="1200">
          <a:solidFill>
            <a:schemeClr val="tx1"/>
          </a:solidFill>
          <a:latin typeface="+mn-lt"/>
          <a:ea typeface="+mn-ea"/>
          <a:cs typeface="+mn-cs"/>
        </a:defRPr>
      </a:lvl3pPr>
      <a:lvl4pPr marL="1097280" indent="-228600" algn="l" rtl="0" eaLnBrk="1" latinLnBrk="1" hangingPunct="1">
        <a:spcBef>
          <a:spcPts val="400"/>
        </a:spcBef>
        <a:buClr>
          <a:schemeClr val="accent2">
            <a:shade val="75000"/>
          </a:schemeClr>
        </a:buClr>
        <a:buSzPct val="70000"/>
        <a:buFont typeface="Wingdings"/>
        <a:buChar char=""/>
        <a:defRPr kumimoji="0"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371600" indent="-228600" algn="l" rtl="0" eaLnBrk="1" latinLnBrk="1" hangingPunct="1">
        <a:spcBef>
          <a:spcPts val="300"/>
        </a:spcBef>
        <a:buClr>
          <a:schemeClr val="accent2"/>
        </a:buClr>
        <a:buSzPct val="70000"/>
        <a:buFont typeface="Wingdings"/>
        <a:buChar char=""/>
        <a:defRPr kumimoji="0" sz="1600" kern="1200">
          <a:solidFill>
            <a:schemeClr val="tx1"/>
          </a:solidFill>
          <a:latin typeface="+mn-lt"/>
          <a:ea typeface="+mn-ea"/>
          <a:cs typeface="+mn-cs"/>
        </a:defRPr>
      </a:lvl5pPr>
      <a:lvl6pPr marL="1645920" indent="-182880" algn="l" rtl="0" eaLnBrk="1" latinLnBrk="1" hangingPunct="1">
        <a:spcBef>
          <a:spcPts val="300"/>
        </a:spcBef>
        <a:buClr>
          <a:srgbClr val="9FB8CD">
            <a:shade val="75000"/>
          </a:srgbClr>
        </a:buClr>
        <a:buSzPct val="75000"/>
        <a:buFont typeface="Wingdings 3"/>
        <a:buChar char=""/>
        <a:defRPr kumimoji="0" lang="en-US" sz="1600" kern="1200" smtClean="0">
          <a:solidFill>
            <a:schemeClr val="tx1"/>
          </a:solidFill>
          <a:latin typeface="+mn-lt"/>
          <a:ea typeface="+mn-ea"/>
          <a:cs typeface="+mn-cs"/>
        </a:defRPr>
      </a:lvl6pPr>
      <a:lvl7pPr marL="1828800" indent="-182880" algn="l" rtl="0" eaLnBrk="1" latinLnBrk="1" hangingPunct="1">
        <a:spcBef>
          <a:spcPts val="300"/>
        </a:spcBef>
        <a:buClr>
          <a:srgbClr val="727CA3">
            <a:shade val="75000"/>
          </a:srgbClr>
        </a:buClr>
        <a:buSzPct val="75000"/>
        <a:buFont typeface="Wingdings 3"/>
        <a:buChar char=""/>
        <a:defRPr kumimoji="0" lang="en-US" sz="1400" kern="1200" smtClean="0">
          <a:solidFill>
            <a:schemeClr val="tx1"/>
          </a:solidFill>
          <a:latin typeface="+mn-lt"/>
          <a:ea typeface="+mn-ea"/>
          <a:cs typeface="+mn-cs"/>
        </a:defRPr>
      </a:lvl7pPr>
      <a:lvl8pPr marL="2011680" indent="-182880" algn="l" rtl="0" eaLnBrk="1" latinLnBrk="1" hangingPunct="1">
        <a:spcBef>
          <a:spcPts val="300"/>
        </a:spcBef>
        <a:buClr>
          <a:prstClr val="white">
            <a:shade val="50000"/>
          </a:prstClr>
        </a:buClr>
        <a:buSzPct val="75000"/>
        <a:buFont typeface="Wingdings 3"/>
        <a:buChar char=""/>
        <a:defRPr kumimoji="0" lang="en-US" sz="1400" kern="1200" smtClean="0">
          <a:solidFill>
            <a:schemeClr val="tx1"/>
          </a:solidFill>
          <a:latin typeface="+mn-lt"/>
          <a:ea typeface="+mn-ea"/>
          <a:cs typeface="+mn-cs"/>
        </a:defRPr>
      </a:lvl8pPr>
      <a:lvl9pPr marL="2194560" indent="-182880" algn="l" rtl="0" eaLnBrk="1" latinLnBrk="1" hangingPunct="1">
        <a:spcBef>
          <a:spcPts val="300"/>
        </a:spcBef>
        <a:buClr>
          <a:srgbClr val="9FB8CD"/>
        </a:buClr>
        <a:buSzPct val="75000"/>
        <a:buFont typeface="Wingdings 3"/>
        <a:buChar char=""/>
        <a:defRPr kumimoji="0" lang="en-US" sz="1200" kern="1200" smtClean="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lvl1pPr marL="0" algn="l" rtl="0" eaLnBrk="1" latinLnBrk="1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rtl="0" eaLnBrk="1" latinLnBrk="1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rtl="0" eaLnBrk="1" latinLnBrk="1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rtl="0" eaLnBrk="1" latinLnBrk="1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rtl="0" eaLnBrk="1" latinLnBrk="1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rtl="0" eaLnBrk="1" latinLnBrk="1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rtl="0" eaLnBrk="1" latinLnBrk="1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rtl="0" eaLnBrk="1" latinLnBrk="1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rtl="0" eaLnBrk="1" latinLnBrk="1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_rels/slide10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9.xml"/><Relationship Id="rId1" Type="http://schemas.openxmlformats.org/officeDocument/2006/relationships/slideLayout" Target="../slideLayouts/slideLayout2.xml"/></Relationships>
</file>

<file path=ppt/slides/_rels/slide11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0.xml"/><Relationship Id="rId1" Type="http://schemas.openxmlformats.org/officeDocument/2006/relationships/slideLayout" Target="../slideLayouts/slideLayout2.xml"/></Relationships>
</file>

<file path=ppt/slides/_rels/slide12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1.xml"/><Relationship Id="rId1" Type="http://schemas.openxmlformats.org/officeDocument/2006/relationships/slideLayout" Target="../slideLayouts/slideLayout2.xml"/></Relationships>
</file>

<file path=ppt/slides/_rels/slide13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2.xml"/><Relationship Id="rId1" Type="http://schemas.openxmlformats.org/officeDocument/2006/relationships/slideLayout" Target="../slideLayouts/slideLayout2.xml"/></Relationships>
</file>

<file path=ppt/slides/_rels/slide14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3.xml"/><Relationship Id="rId1" Type="http://schemas.openxmlformats.org/officeDocument/2006/relationships/slideLayout" Target="../slideLayouts/slideLayout2.xml"/></Relationships>
</file>

<file path=ppt/slides/_rels/slide15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2.xml"/></Relationships>
</file>

<file path=ppt/slides/_rels/slide2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.xml"/><Relationship Id="rId1" Type="http://schemas.openxmlformats.org/officeDocument/2006/relationships/slideLayout" Target="../slideLayouts/slideLayout2.xml"/></Relationships>
</file>

<file path=ppt/slides/_rels/slide3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2.xml"/><Relationship Id="rId1" Type="http://schemas.openxmlformats.org/officeDocument/2006/relationships/slideLayout" Target="../slideLayouts/slideLayout2.xml"/></Relationships>
</file>

<file path=ppt/slides/_rels/slide4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notesSlide" Target="../notesSlides/notesSlide3.xml"/><Relationship Id="rId1" Type="http://schemas.openxmlformats.org/officeDocument/2006/relationships/slideLayout" Target="../slideLayouts/slideLayout2.xml"/></Relationships>
</file>

<file path=ppt/slides/_rels/slide5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4.xml"/><Relationship Id="rId1" Type="http://schemas.openxmlformats.org/officeDocument/2006/relationships/slideLayout" Target="../slideLayouts/slideLayout2.xml"/></Relationships>
</file>

<file path=ppt/slides/_rels/slide6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5.xml"/><Relationship Id="rId1" Type="http://schemas.openxmlformats.org/officeDocument/2006/relationships/slideLayout" Target="../slideLayouts/slideLayout2.xml"/></Relationships>
</file>

<file path=ppt/slides/_rels/slide7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6.xml"/><Relationship Id="rId1" Type="http://schemas.openxmlformats.org/officeDocument/2006/relationships/slideLayout" Target="../slideLayouts/slideLayout2.xml"/></Relationships>
</file>

<file path=ppt/slides/_rels/slide8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7.xml"/><Relationship Id="rId1" Type="http://schemas.openxmlformats.org/officeDocument/2006/relationships/slideLayout" Target="../slideLayouts/slideLayout2.xml"/></Relationships>
</file>

<file path=ppt/slides/_rels/slide9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8.xml"/><Relationship Id="rId1" Type="http://schemas.openxmlformats.org/officeDocument/2006/relationships/slideLayout" Target="../slideLayouts/slideLayout2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r>
              <a:rPr lang="ko-KR" altLang="en-US" dirty="0" smtClean="0"/>
              <a:t>자바 기본 정리</a:t>
            </a:r>
            <a:r>
              <a:rPr lang="en-US" altLang="ko-KR" dirty="0" smtClean="0"/>
              <a:t>-2</a:t>
            </a:r>
            <a:r>
              <a:rPr lang="ko-KR" altLang="en-US" dirty="0" smtClean="0"/>
              <a:t> </a:t>
            </a:r>
            <a:endParaRPr lang="ko-KR" altLang="en-US" dirty="0"/>
          </a:p>
        </p:txBody>
      </p:sp>
      <p:sp>
        <p:nvSpPr>
          <p:cNvPr id="3" name="부제목 2"/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r>
              <a:rPr lang="ko-KR" altLang="en-US" dirty="0" smtClean="0"/>
              <a:t>백현정</a:t>
            </a:r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1</a:t>
            </a:fld>
            <a:endParaRPr lang="ko-KR" altLang="en-US" dirty="0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dirty="0" smtClean="0"/>
              <a:t>자바 기본과정 정리 </a:t>
            </a:r>
            <a:r>
              <a:rPr lang="en-US" altLang="ko-KR" dirty="0" smtClean="0"/>
              <a:t>: </a:t>
            </a:r>
            <a:r>
              <a:rPr lang="ko-KR" altLang="en-US" dirty="0" smtClean="0"/>
              <a:t>백현정</a:t>
            </a:r>
            <a:endParaRPr lang="ko-KR" altLang="en-US" dirty="0"/>
          </a:p>
        </p:txBody>
      </p: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slides/slide10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>
          <a:xfrm>
            <a:off x="457200" y="-168910"/>
            <a:ext cx="8229600" cy="990600"/>
          </a:xfrm>
        </p:spPr>
        <p:txBody>
          <a:bodyPr/>
          <a:lstStyle/>
          <a:p>
            <a:r>
              <a:rPr lang="ko-KR" altLang="en-US" dirty="0" smtClean="0"/>
              <a:t>참고</a:t>
            </a:r>
            <a:r>
              <a:rPr lang="en-US" altLang="ko-KR" dirty="0" smtClean="0"/>
              <a:t>) </a:t>
            </a:r>
            <a:r>
              <a:rPr lang="ko-KR" altLang="en-US" dirty="0" smtClean="0"/>
              <a:t>기본 </a:t>
            </a:r>
            <a:r>
              <a:rPr lang="ko-KR" altLang="en-US" dirty="0" err="1" smtClean="0"/>
              <a:t>자료형</a:t>
            </a:r>
            <a:r>
              <a:rPr lang="ko-KR" altLang="en-US" dirty="0" smtClean="0"/>
              <a:t> 변수와 참조 </a:t>
            </a:r>
            <a:r>
              <a:rPr lang="ko-KR" altLang="en-US" dirty="0" err="1" smtClean="0"/>
              <a:t>자료형</a:t>
            </a:r>
            <a:r>
              <a:rPr lang="ko-KR" altLang="en-US" dirty="0" smtClean="0"/>
              <a:t> 변수 </a:t>
            </a:r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>
          <a:xfrm>
            <a:off x="612648" y="6035040"/>
            <a:ext cx="1981200" cy="365760"/>
          </a:xfrm>
        </p:spPr>
        <p:txBody>
          <a:bodyPr/>
          <a:lstStyle/>
          <a:p>
            <a:fld id="{E14329DD-5D39-4D4D-84BA-E723E6CDC370}" type="slidenum">
              <a:rPr lang="ko-KR" altLang="en-US" smtClean="0"/>
              <a:pPr/>
              <a:t>10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>
          <a:xfrm>
            <a:off x="2898648" y="6035040"/>
            <a:ext cx="3505200" cy="365760"/>
          </a:xfrm>
        </p:spPr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graphicFrame>
        <p:nvGraphicFramePr>
          <p:cNvPr id="7" name="내용 개체 틀 6"/>
          <p:cNvGraphicFramePr>
            <a:graphicFrameLocks noGrp="1"/>
          </p:cNvGraphicFramePr>
          <p:nvPr>
            <p:ph sz="quarter" idx="1"/>
            <p:extLst/>
          </p:nvPr>
        </p:nvGraphicFramePr>
        <p:xfrm>
          <a:off x="457200" y="974090"/>
          <a:ext cx="8229600" cy="4572000"/>
        </p:xfrm>
        <a:graphic>
          <a:graphicData uri="http://schemas.openxmlformats.org/drawingml/2006/table">
            <a:tbl>
              <a:tblPr firstRow="1" bandRow="1">
                <a:tableStyleId>{5C22544A-7EE6-4342-B048-85BDC9FD1C3A}</a:tableStyleId>
              </a:tblPr>
              <a:tblGrid>
                <a:gridCol w="685800">
                  <a:extLst>
                    <a:ext uri="{9D8B030D-6E8A-4147-A177-3AD203B41FA5}">
                      <a16:colId xmlns:a16="http://schemas.microsoft.com/office/drawing/2014/main" val="20000"/>
                    </a:ext>
                  </a:extLst>
                </a:gridCol>
                <a:gridCol w="3124200">
                  <a:extLst>
                    <a:ext uri="{9D8B030D-6E8A-4147-A177-3AD203B41FA5}">
                      <a16:colId xmlns:a16="http://schemas.microsoft.com/office/drawing/2014/main" val="20001"/>
                    </a:ext>
                  </a:extLst>
                </a:gridCol>
                <a:gridCol w="4419600">
                  <a:extLst>
                    <a:ext uri="{9D8B030D-6E8A-4147-A177-3AD203B41FA5}">
                      <a16:colId xmlns:a16="http://schemas.microsoft.com/office/drawing/2014/main" val="20002"/>
                    </a:ext>
                  </a:extLst>
                </a:gridCol>
              </a:tblGrid>
              <a:tr h="370840">
                <a:tc>
                  <a:txBody>
                    <a:bodyPr/>
                    <a:lstStyle/>
                    <a:p>
                      <a:pPr latinLnBrk="1"/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dirty="0" err="1" smtClean="0"/>
                        <a:t>기본자료형</a:t>
                      </a:r>
                      <a:r>
                        <a:rPr lang="ko-KR" altLang="en-US" dirty="0" smtClean="0"/>
                        <a:t> 변수</a:t>
                      </a:r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err="1" smtClean="0"/>
                        <a:t>참조자료형</a:t>
                      </a:r>
                      <a:r>
                        <a:rPr lang="ko-KR" altLang="en-US" dirty="0" smtClean="0"/>
                        <a:t> 변수 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0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정의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기본 </a:t>
                      </a:r>
                      <a:r>
                        <a:rPr lang="ko-KR" altLang="en-US" dirty="0" err="1" smtClean="0"/>
                        <a:t>자료형</a:t>
                      </a:r>
                      <a:r>
                        <a:rPr lang="ko-KR" altLang="en-US" dirty="0" smtClean="0"/>
                        <a:t> 값을 가진다</a:t>
                      </a:r>
                      <a:r>
                        <a:rPr lang="en-US" altLang="ko-KR" dirty="0" smtClean="0"/>
                        <a:t>. 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값에 대한 참조</a:t>
                      </a:r>
                      <a:r>
                        <a:rPr lang="en-US" altLang="ko-KR" dirty="0" smtClean="0"/>
                        <a:t>, </a:t>
                      </a:r>
                      <a:r>
                        <a:rPr lang="ko-KR" altLang="en-US" dirty="0" smtClean="0"/>
                        <a:t>즉 주소를 갖는다</a:t>
                      </a:r>
                      <a:r>
                        <a:rPr lang="en-US" altLang="ko-KR" dirty="0" smtClean="0"/>
                        <a:t>.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1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종류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정수</a:t>
                      </a:r>
                      <a:r>
                        <a:rPr lang="en-US" altLang="ko-KR" dirty="0" smtClean="0"/>
                        <a:t>, </a:t>
                      </a:r>
                      <a:r>
                        <a:rPr lang="ko-KR" altLang="en-US" dirty="0" smtClean="0"/>
                        <a:t>실수</a:t>
                      </a:r>
                      <a:r>
                        <a:rPr lang="en-US" altLang="ko-KR" dirty="0" smtClean="0"/>
                        <a:t>, </a:t>
                      </a:r>
                      <a:r>
                        <a:rPr lang="ko-KR" altLang="en-US" dirty="0" smtClean="0"/>
                        <a:t>문자</a:t>
                      </a:r>
                      <a:r>
                        <a:rPr lang="en-US" altLang="ko-KR" dirty="0" smtClean="0"/>
                        <a:t>, </a:t>
                      </a:r>
                      <a:r>
                        <a:rPr lang="ko-KR" altLang="en-US" dirty="0" smtClean="0"/>
                        <a:t>논리값 등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배열</a:t>
                      </a:r>
                      <a:r>
                        <a:rPr lang="en-US" altLang="ko-KR" dirty="0" smtClean="0"/>
                        <a:t>, </a:t>
                      </a:r>
                      <a:r>
                        <a:rPr lang="ko-KR" altLang="en-US" dirty="0" smtClean="0"/>
                        <a:t>클래스참조변수</a:t>
                      </a:r>
                      <a:r>
                        <a:rPr lang="en-US" altLang="ko-KR" dirty="0" smtClean="0"/>
                        <a:t>, </a:t>
                      </a:r>
                      <a:r>
                        <a:rPr lang="ko-KR" altLang="en-US" dirty="0" smtClean="0"/>
                        <a:t>인터페이스 등 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2"/>
                  </a:ext>
                </a:extLst>
              </a:tr>
              <a:tr h="3459480"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예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en-US" altLang="ko-KR" baseline="0" dirty="0" smtClean="0"/>
                        <a:t> </a:t>
                      </a:r>
                      <a:r>
                        <a:rPr lang="en-US" altLang="ko-KR" baseline="0" dirty="0" err="1" smtClean="0"/>
                        <a:t>int</a:t>
                      </a:r>
                      <a:r>
                        <a:rPr lang="en-US" altLang="ko-KR" baseline="0" dirty="0" smtClean="0"/>
                        <a:t> a =100</a:t>
                      </a:r>
                    </a:p>
                    <a:p>
                      <a:pPr marL="285750" indent="-285750" latinLnBrk="1">
                        <a:buFont typeface="Symbol"/>
                        <a:buChar char="Þ"/>
                      </a:pPr>
                      <a:r>
                        <a:rPr lang="en-US" altLang="ko-KR" baseline="0" dirty="0" smtClean="0"/>
                        <a:t>a </a:t>
                      </a:r>
                      <a:r>
                        <a:rPr lang="ko-KR" altLang="en-US" baseline="0" dirty="0" smtClean="0"/>
                        <a:t>라는 변수에 실제</a:t>
                      </a:r>
                      <a:r>
                        <a:rPr lang="en-US" altLang="ko-KR" baseline="0" dirty="0" smtClean="0"/>
                        <a:t> 100</a:t>
                      </a:r>
                      <a:r>
                        <a:rPr lang="ko-KR" altLang="en-US" baseline="0" dirty="0" smtClean="0"/>
                        <a:t>이라는 값이 들어간다</a:t>
                      </a:r>
                      <a:r>
                        <a:rPr lang="en-US" altLang="ko-KR" baseline="0" dirty="0" smtClean="0"/>
                        <a:t>. </a:t>
                      </a:r>
                    </a:p>
                    <a:p>
                      <a:pPr marL="285750" indent="-285750" latinLnBrk="1">
                        <a:buFont typeface="Symbol"/>
                        <a:buChar char="Þ"/>
                      </a:pPr>
                      <a:r>
                        <a:rPr lang="en-US" altLang="ko-KR" dirty="0" smtClean="0"/>
                        <a:t>a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int</a:t>
                      </a:r>
                      <a:r>
                        <a:rPr lang="en-US" altLang="ko-KR" dirty="0" smtClean="0"/>
                        <a:t>[</a:t>
                      </a:r>
                      <a:r>
                        <a:rPr lang="en-US" altLang="ko-KR" baseline="0" dirty="0" smtClean="0"/>
                        <a:t> ] a = new </a:t>
                      </a:r>
                      <a:r>
                        <a:rPr lang="en-US" altLang="ko-KR" baseline="0" dirty="0" err="1" smtClean="0"/>
                        <a:t>int</a:t>
                      </a:r>
                      <a:r>
                        <a:rPr lang="en-US" altLang="ko-KR" baseline="0" dirty="0" smtClean="0"/>
                        <a:t>[3];</a:t>
                      </a:r>
                    </a:p>
                    <a:p>
                      <a:pPr latinLnBrk="1"/>
                      <a:r>
                        <a:rPr lang="en-US" altLang="ko-KR" baseline="0" dirty="0" smtClean="0"/>
                        <a:t> a[0] = 10;</a:t>
                      </a:r>
                    </a:p>
                    <a:p>
                      <a:pPr latinLnBrk="1"/>
                      <a:r>
                        <a:rPr lang="en-US" altLang="ko-KR" baseline="0" dirty="0" smtClean="0"/>
                        <a:t> a[1] = 20;</a:t>
                      </a:r>
                    </a:p>
                    <a:p>
                      <a:pPr latinLnBrk="1"/>
                      <a:r>
                        <a:rPr lang="en-US" altLang="ko-KR" baseline="0" dirty="0" smtClean="0"/>
                        <a:t> a[2] = 30;</a:t>
                      </a:r>
                    </a:p>
                    <a:p>
                      <a:pPr latinLnBrk="1"/>
                      <a:endParaRPr lang="en-US" altLang="ko-KR" baseline="0" dirty="0" smtClean="0"/>
                    </a:p>
                    <a:p>
                      <a:pPr latinLnBrk="1"/>
                      <a:r>
                        <a:rPr lang="en-US" altLang="ko-KR" baseline="0" dirty="0" smtClean="0"/>
                        <a:t>=&gt; a </a:t>
                      </a:r>
                      <a:r>
                        <a:rPr lang="ko-KR" altLang="en-US" baseline="0" dirty="0" smtClean="0"/>
                        <a:t>라는 변수에는  </a:t>
                      </a:r>
                      <a:r>
                        <a:rPr lang="en-US" altLang="ko-KR" baseline="0" dirty="0" smtClean="0"/>
                        <a:t>a[0]</a:t>
                      </a:r>
                      <a:r>
                        <a:rPr lang="ko-KR" altLang="en-US" baseline="0" dirty="0" smtClean="0"/>
                        <a:t>값이</a:t>
                      </a:r>
                      <a:r>
                        <a:rPr lang="en-US" altLang="ko-KR" baseline="0" dirty="0" smtClean="0"/>
                        <a:t> </a:t>
                      </a:r>
                      <a:r>
                        <a:rPr lang="ko-KR" altLang="en-US" baseline="0" dirty="0" smtClean="0"/>
                        <a:t>저장된 위치의 </a:t>
                      </a:r>
                      <a:r>
                        <a:rPr lang="ko-KR" altLang="en-US" baseline="0" dirty="0" err="1" smtClean="0"/>
                        <a:t>주소값이</a:t>
                      </a:r>
                      <a:r>
                        <a:rPr lang="ko-KR" altLang="en-US" baseline="0" dirty="0" smtClean="0"/>
                        <a:t> 저장되어 있다</a:t>
                      </a:r>
                      <a:r>
                        <a:rPr lang="en-US" altLang="ko-KR" baseline="0" dirty="0" smtClean="0"/>
                        <a:t>. </a:t>
                      </a:r>
                      <a:r>
                        <a:rPr lang="ko-KR" altLang="en-US" baseline="0" dirty="0" smtClean="0"/>
                        <a:t>그리고 </a:t>
                      </a:r>
                      <a:r>
                        <a:rPr lang="en-US" altLang="ko-KR" baseline="0" dirty="0" err="1" smtClean="0"/>
                        <a:t>int</a:t>
                      </a:r>
                      <a:r>
                        <a:rPr lang="ko-KR" altLang="en-US" baseline="0" dirty="0" smtClean="0"/>
                        <a:t> 타입이므로</a:t>
                      </a:r>
                      <a:r>
                        <a:rPr lang="en-US" altLang="ko-KR" baseline="0" dirty="0" smtClean="0"/>
                        <a:t> </a:t>
                      </a:r>
                      <a:r>
                        <a:rPr lang="ko-KR" altLang="en-US" baseline="0" dirty="0" smtClean="0"/>
                        <a:t>다음 </a:t>
                      </a:r>
                      <a:r>
                        <a:rPr lang="ko-KR" altLang="en-US" baseline="0" dirty="0" err="1" smtClean="0"/>
                        <a:t>주소값들은</a:t>
                      </a:r>
                      <a:r>
                        <a:rPr lang="ko-KR" altLang="en-US" baseline="0" dirty="0" smtClean="0"/>
                        <a:t> </a:t>
                      </a:r>
                      <a:r>
                        <a:rPr lang="en-US" altLang="ko-KR" baseline="0" dirty="0" smtClean="0"/>
                        <a:t>4byte</a:t>
                      </a:r>
                      <a:r>
                        <a:rPr lang="ko-KR" altLang="en-US" baseline="0" dirty="0" smtClean="0"/>
                        <a:t>씩 더해간다</a:t>
                      </a:r>
                      <a:r>
                        <a:rPr lang="en-US" altLang="ko-KR" baseline="0" dirty="0" smtClean="0"/>
                        <a:t>. </a:t>
                      </a:r>
                    </a:p>
                    <a:p>
                      <a:pPr latinLnBrk="1"/>
                      <a:r>
                        <a:rPr lang="en-US" altLang="ko-KR" baseline="0" dirty="0" smtClean="0"/>
                        <a:t>=&gt;  a                    100</a:t>
                      </a:r>
                      <a:r>
                        <a:rPr lang="ko-KR" altLang="en-US" baseline="0" dirty="0" smtClean="0"/>
                        <a:t>번지  </a:t>
                      </a:r>
                      <a:endParaRPr lang="en-US" altLang="ko-KR" baseline="0" dirty="0" smtClean="0"/>
                    </a:p>
                    <a:p>
                      <a:pPr latinLnBrk="1"/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3"/>
                  </a:ext>
                </a:extLst>
              </a:tr>
            </a:tbl>
          </a:graphicData>
        </a:graphic>
      </p:graphicFrame>
      <p:sp>
        <p:nvSpPr>
          <p:cNvPr id="8" name="직사각형 7"/>
          <p:cNvSpPr/>
          <p:nvPr/>
        </p:nvSpPr>
        <p:spPr>
          <a:xfrm>
            <a:off x="2209800" y="3031490"/>
            <a:ext cx="762000" cy="228600"/>
          </a:xfrm>
          <a:prstGeom prst="rect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/>
              <a:t>100</a:t>
            </a:r>
            <a:endParaRPr lang="ko-KR" altLang="en-US" dirty="0"/>
          </a:p>
        </p:txBody>
      </p:sp>
      <p:sp>
        <p:nvSpPr>
          <p:cNvPr id="12" name="직사각형 11"/>
          <p:cNvSpPr/>
          <p:nvPr/>
        </p:nvSpPr>
        <p:spPr>
          <a:xfrm>
            <a:off x="4953000" y="4631690"/>
            <a:ext cx="762000" cy="228600"/>
          </a:xfrm>
          <a:prstGeom prst="rect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/>
              <a:t>100</a:t>
            </a:r>
            <a:endParaRPr lang="ko-KR" altLang="en-US" dirty="0"/>
          </a:p>
        </p:txBody>
      </p:sp>
      <p:graphicFrame>
        <p:nvGraphicFramePr>
          <p:cNvPr id="9" name="표 8"/>
          <p:cNvGraphicFramePr>
            <a:graphicFrameLocks noGrp="1"/>
          </p:cNvGraphicFramePr>
          <p:nvPr>
            <p:extLst/>
          </p:nvPr>
        </p:nvGraphicFramePr>
        <p:xfrm>
          <a:off x="7086600" y="4326890"/>
          <a:ext cx="1219200" cy="1473200"/>
        </p:xfrm>
        <a:graphic>
          <a:graphicData uri="http://schemas.openxmlformats.org/drawingml/2006/table">
            <a:tbl>
              <a:tblPr firstRow="1" bandRow="1">
                <a:tableStyleId>{C4B1156A-380E-4F78-BDF5-A606A8083BF9}</a:tableStyleId>
              </a:tblPr>
              <a:tblGrid>
                <a:gridCol w="1219200">
                  <a:extLst>
                    <a:ext uri="{9D8B030D-6E8A-4147-A177-3AD203B41FA5}">
                      <a16:colId xmlns:a16="http://schemas.microsoft.com/office/drawing/2014/main" val="20000"/>
                    </a:ext>
                  </a:extLst>
                </a:gridCol>
              </a:tblGrid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b="0" baseline="0" dirty="0" smtClean="0"/>
                        <a:t> a[0]=</a:t>
                      </a:r>
                      <a:r>
                        <a:rPr lang="en-US" altLang="ko-KR" b="0" dirty="0" smtClean="0"/>
                        <a:t>10</a:t>
                      </a:r>
                      <a:endParaRPr lang="ko-KR" altLang="en-US" b="0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0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b="0" dirty="0" smtClean="0"/>
                        <a:t> a[1]=20</a:t>
                      </a:r>
                      <a:endParaRPr lang="ko-KR" altLang="en-US" b="0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1"/>
                  </a:ext>
                </a:extLst>
              </a:tr>
              <a:tr h="185420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b="0" dirty="0" smtClean="0"/>
                        <a:t> a[2]=30</a:t>
                      </a:r>
                      <a:endParaRPr lang="ko-KR" altLang="en-US" b="0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2"/>
                  </a:ext>
                </a:extLst>
              </a:tr>
              <a:tr h="185420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b="0" baseline="0" dirty="0" smtClean="0"/>
                        <a:t> </a:t>
                      </a:r>
                      <a:r>
                        <a:rPr lang="en-US" altLang="ko-KR" b="0" baseline="0" dirty="0" err="1" smtClean="0"/>
                        <a:t>a.length</a:t>
                      </a:r>
                      <a:endParaRPr lang="ko-KR" altLang="en-US" b="0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3"/>
                  </a:ext>
                </a:extLst>
              </a:tr>
            </a:tbl>
          </a:graphicData>
        </a:graphic>
      </p:graphicFrame>
      <p:cxnSp>
        <p:nvCxnSpPr>
          <p:cNvPr id="6" name="직선 화살표 연결선 5"/>
          <p:cNvCxnSpPr/>
          <p:nvPr/>
        </p:nvCxnSpPr>
        <p:spPr>
          <a:xfrm flipV="1">
            <a:off x="6934200" y="4479290"/>
            <a:ext cx="304800" cy="152400"/>
          </a:xfrm>
          <a:prstGeom prst="straightConnector1">
            <a:avLst/>
          </a:prstGeom>
          <a:ln>
            <a:solidFill>
              <a:schemeClr val="tx1"/>
            </a:solidFill>
            <a:tailEnd type="arrow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</p:spTree>
    <p:extLst>
      <p:ext uri="{BB962C8B-B14F-4D97-AF65-F5344CB8AC3E}">
        <p14:creationId xmlns:p14="http://schemas.microsoft.com/office/powerpoint/2010/main" val="2412274836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>
            <a:normAutofit/>
          </a:bodyPr>
          <a:lstStyle/>
          <a:p>
            <a:r>
              <a:rPr lang="ko-KR" altLang="en-US" dirty="0" smtClean="0"/>
              <a:t>참고</a:t>
            </a:r>
            <a:r>
              <a:rPr lang="en-US" altLang="ko-KR" dirty="0" smtClean="0"/>
              <a:t>- </a:t>
            </a:r>
            <a:r>
              <a:rPr lang="ko-KR" altLang="en-US" dirty="0" smtClean="0"/>
              <a:t>상수 </a:t>
            </a:r>
            <a:r>
              <a:rPr lang="en-US" altLang="ko-KR" dirty="0" smtClean="0"/>
              <a:t>(constant.java)</a:t>
            </a:r>
            <a:endParaRPr lang="ko-KR" altLang="en-US" dirty="0"/>
          </a:p>
        </p:txBody>
      </p:sp>
      <p:sp>
        <p:nvSpPr>
          <p:cNvPr id="3" name="내용 개체 틀 2"/>
          <p:cNvSpPr>
            <a:spLocks noGrp="1"/>
          </p:cNvSpPr>
          <p:nvPr>
            <p:ph sz="quarter" idx="1"/>
          </p:nvPr>
        </p:nvSpPr>
        <p:spPr/>
        <p:txBody>
          <a:bodyPr>
            <a:normAutofit/>
          </a:bodyPr>
          <a:lstStyle/>
          <a:p>
            <a:r>
              <a:rPr lang="ko-KR" altLang="en-US" dirty="0" smtClean="0"/>
              <a:t>프로그램의 실행 중 변화하지 않는 값 </a:t>
            </a:r>
            <a:endParaRPr lang="en-US" altLang="ko-KR" dirty="0" smtClean="0"/>
          </a:p>
          <a:p>
            <a:r>
              <a:rPr lang="ko-KR" altLang="en-US" dirty="0" smtClean="0"/>
              <a:t>정수형</a:t>
            </a:r>
            <a:r>
              <a:rPr lang="en-US" altLang="ko-KR" dirty="0" smtClean="0"/>
              <a:t>,  </a:t>
            </a:r>
            <a:r>
              <a:rPr lang="ko-KR" altLang="en-US" dirty="0" err="1" smtClean="0"/>
              <a:t>실수형</a:t>
            </a:r>
            <a:r>
              <a:rPr lang="en-US" altLang="ko-KR" dirty="0" smtClean="0"/>
              <a:t>, </a:t>
            </a:r>
            <a:r>
              <a:rPr lang="ko-KR" altLang="en-US" dirty="0" smtClean="0"/>
              <a:t>문자형</a:t>
            </a:r>
            <a:r>
              <a:rPr lang="en-US" altLang="ko-KR" dirty="0" smtClean="0"/>
              <a:t>(‘  ‘) , </a:t>
            </a:r>
            <a:r>
              <a:rPr lang="ko-KR" altLang="en-US" dirty="0" smtClean="0"/>
              <a:t>논리형 상수가 있다</a:t>
            </a:r>
            <a:r>
              <a:rPr lang="en-US" altLang="ko-KR" dirty="0" smtClean="0"/>
              <a:t>. </a:t>
            </a:r>
          </a:p>
          <a:p>
            <a:r>
              <a:rPr lang="en-US" altLang="ko-KR" dirty="0" smtClean="0"/>
              <a:t> final</a:t>
            </a:r>
            <a:r>
              <a:rPr lang="ko-KR" altLang="en-US" dirty="0" smtClean="0"/>
              <a:t> </a:t>
            </a:r>
            <a:r>
              <a:rPr lang="ko-KR" altLang="en-US" dirty="0" err="1" smtClean="0"/>
              <a:t>예약어를</a:t>
            </a:r>
            <a:r>
              <a:rPr lang="en-US" altLang="ko-KR" dirty="0" smtClean="0"/>
              <a:t> </a:t>
            </a:r>
            <a:r>
              <a:rPr lang="ko-KR" altLang="en-US" dirty="0" smtClean="0"/>
              <a:t>변수타입 앞에 쓰며 </a:t>
            </a:r>
            <a:r>
              <a:rPr lang="ko-KR" altLang="en-US" dirty="0" err="1" smtClean="0"/>
              <a:t>상수명은</a:t>
            </a:r>
            <a:r>
              <a:rPr lang="ko-KR" altLang="en-US" dirty="0" smtClean="0"/>
              <a:t> 대문자로 작성한다</a:t>
            </a:r>
            <a:r>
              <a:rPr lang="en-US" altLang="ko-KR" dirty="0" smtClean="0"/>
              <a:t>. </a:t>
            </a:r>
          </a:p>
          <a:p>
            <a:r>
              <a:rPr lang="ko-KR" altLang="en-US" dirty="0" smtClean="0"/>
              <a:t>상수사용의 유용한 점</a:t>
            </a:r>
            <a:endParaRPr lang="en-US" altLang="ko-KR" dirty="0" smtClean="0"/>
          </a:p>
          <a:p>
            <a:pPr marL="514350" indent="-514350">
              <a:buFont typeface="+mj-lt"/>
              <a:buAutoNum type="arabicPeriod"/>
            </a:pPr>
            <a:r>
              <a:rPr lang="ko-KR" altLang="en-US" dirty="0" smtClean="0"/>
              <a:t>불분명한 값에 의미를 부여</a:t>
            </a:r>
            <a:endParaRPr lang="en-US" altLang="ko-KR" dirty="0" smtClean="0"/>
          </a:p>
          <a:p>
            <a:pPr marL="514350" indent="-514350">
              <a:buFont typeface="+mj-lt"/>
              <a:buAutoNum type="arabicPeriod"/>
            </a:pPr>
            <a:r>
              <a:rPr lang="ko-KR" altLang="en-US" dirty="0" smtClean="0"/>
              <a:t>프로그램 수정 용이 </a:t>
            </a:r>
            <a:endParaRPr lang="en-US" altLang="ko-KR" dirty="0" smtClean="0"/>
          </a:p>
          <a:p>
            <a:pPr marL="514350" indent="-514350">
              <a:buFont typeface="+mj-lt"/>
              <a:buAutoNum type="arabicPeriod"/>
            </a:pPr>
            <a:r>
              <a:rPr lang="ko-KR" altLang="en-US" dirty="0" smtClean="0"/>
              <a:t>프로그래머에 의해 잘못 입력되는 것을 방지</a:t>
            </a:r>
            <a:endParaRPr lang="en-US" altLang="ko-KR" dirty="0" smtClean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11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slides/slide1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>
            <a:normAutofit/>
          </a:bodyPr>
          <a:lstStyle/>
          <a:p>
            <a:r>
              <a:rPr lang="en-US" altLang="ko-KR" dirty="0" smtClean="0"/>
              <a:t>Scanner</a:t>
            </a:r>
            <a:r>
              <a:rPr lang="ko-KR" altLang="en-US" dirty="0" smtClean="0"/>
              <a:t> 를</a:t>
            </a:r>
            <a:r>
              <a:rPr lang="en-US" altLang="ko-KR" dirty="0" smtClean="0"/>
              <a:t> </a:t>
            </a:r>
            <a:r>
              <a:rPr lang="ko-KR" altLang="en-US" dirty="0" smtClean="0"/>
              <a:t>활용한 </a:t>
            </a:r>
            <a:r>
              <a:rPr lang="ko-KR" altLang="en-US" dirty="0" smtClean="0"/>
              <a:t>편리한 </a:t>
            </a:r>
            <a:r>
              <a:rPr lang="ko-KR" altLang="en-US" dirty="0" smtClean="0"/>
              <a:t>키보드 입력 </a:t>
            </a:r>
            <a:endParaRPr lang="ko-KR" altLang="en-US" dirty="0"/>
          </a:p>
        </p:txBody>
      </p:sp>
      <p:sp>
        <p:nvSpPr>
          <p:cNvPr id="3" name="내용 개체 틀 2"/>
          <p:cNvSpPr>
            <a:spLocks noGrp="1"/>
          </p:cNvSpPr>
          <p:nvPr>
            <p:ph sz="quarter" idx="1"/>
          </p:nvPr>
        </p:nvSpPr>
        <p:spPr/>
        <p:txBody>
          <a:bodyPr>
            <a:normAutofit/>
          </a:bodyPr>
          <a:lstStyle/>
          <a:p>
            <a:pPr marL="514350" indent="-514350">
              <a:buFont typeface="+mj-lt"/>
              <a:buAutoNum type="arabicPeriod"/>
            </a:pPr>
            <a:r>
              <a:rPr lang="en-US" altLang="ko-KR" dirty="0" err="1" smtClean="0">
                <a:solidFill>
                  <a:srgbClr val="002060"/>
                </a:solidFill>
              </a:rPr>
              <a:t>Java.util</a:t>
            </a:r>
            <a:r>
              <a:rPr lang="en-US" altLang="ko-KR" dirty="0" smtClean="0">
                <a:solidFill>
                  <a:srgbClr val="002060"/>
                </a:solidFill>
              </a:rPr>
              <a:t>.</a:t>
            </a:r>
            <a:r>
              <a:rPr lang="ko-KR" altLang="en-US" dirty="0" smtClean="0">
                <a:solidFill>
                  <a:srgbClr val="002060"/>
                </a:solidFill>
              </a:rPr>
              <a:t>패키지에</a:t>
            </a:r>
            <a:r>
              <a:rPr lang="en-US" altLang="ko-KR" dirty="0" smtClean="0">
                <a:solidFill>
                  <a:srgbClr val="002060"/>
                </a:solidFill>
              </a:rPr>
              <a:t> </a:t>
            </a:r>
            <a:r>
              <a:rPr lang="ko-KR" altLang="en-US" dirty="0" smtClean="0">
                <a:solidFill>
                  <a:srgbClr val="002060"/>
                </a:solidFill>
              </a:rPr>
              <a:t>있는 </a:t>
            </a:r>
            <a:r>
              <a:rPr lang="en-US" altLang="ko-KR" dirty="0" smtClean="0">
                <a:solidFill>
                  <a:srgbClr val="002060"/>
                </a:solidFill>
              </a:rPr>
              <a:t>Scanner</a:t>
            </a:r>
            <a:r>
              <a:rPr lang="ko-KR" altLang="en-US" dirty="0" smtClean="0">
                <a:solidFill>
                  <a:srgbClr val="002060"/>
                </a:solidFill>
              </a:rPr>
              <a:t> 클래스를 활용한다</a:t>
            </a:r>
            <a:r>
              <a:rPr lang="en-US" altLang="ko-KR" dirty="0" smtClean="0">
                <a:solidFill>
                  <a:srgbClr val="002060"/>
                </a:solidFill>
              </a:rPr>
              <a:t>. </a:t>
            </a:r>
          </a:p>
          <a:p>
            <a:pPr marL="514350" indent="-514350">
              <a:buFont typeface="+mj-lt"/>
              <a:buAutoNum type="arabicPeriod"/>
            </a:pPr>
            <a:r>
              <a:rPr lang="en-US" altLang="ko-KR" dirty="0">
                <a:solidFill>
                  <a:srgbClr val="002060"/>
                </a:solidFill>
              </a:rPr>
              <a:t> </a:t>
            </a:r>
            <a:r>
              <a:rPr lang="en-US" altLang="ko-KR" dirty="0" smtClean="0">
                <a:solidFill>
                  <a:srgbClr val="002060"/>
                </a:solidFill>
              </a:rPr>
              <a:t>import</a:t>
            </a:r>
            <a:r>
              <a:rPr lang="ko-KR" altLang="en-US" dirty="0" smtClean="0">
                <a:solidFill>
                  <a:srgbClr val="002060"/>
                </a:solidFill>
              </a:rPr>
              <a:t>  </a:t>
            </a:r>
            <a:r>
              <a:rPr lang="en-US" altLang="ko-KR" dirty="0" err="1" smtClean="0">
                <a:solidFill>
                  <a:srgbClr val="002060"/>
                </a:solidFill>
              </a:rPr>
              <a:t>java.util.Scanner</a:t>
            </a:r>
            <a:r>
              <a:rPr lang="en-US" altLang="ko-KR" dirty="0" smtClean="0">
                <a:solidFill>
                  <a:srgbClr val="002060"/>
                </a:solidFill>
              </a:rPr>
              <a:t> </a:t>
            </a:r>
            <a:r>
              <a:rPr lang="ko-KR" altLang="en-US" dirty="0" smtClean="0">
                <a:solidFill>
                  <a:srgbClr val="002060"/>
                </a:solidFill>
              </a:rPr>
              <a:t>문장을</a:t>
            </a:r>
            <a:r>
              <a:rPr lang="en-US" altLang="ko-KR" dirty="0">
                <a:solidFill>
                  <a:srgbClr val="002060"/>
                </a:solidFill>
              </a:rPr>
              <a:t> </a:t>
            </a:r>
            <a:r>
              <a:rPr lang="ko-KR" altLang="en-US" dirty="0" smtClean="0">
                <a:solidFill>
                  <a:srgbClr val="002060"/>
                </a:solidFill>
              </a:rPr>
              <a:t>첫 줄에 삽입 </a:t>
            </a:r>
            <a:endParaRPr lang="en-US" altLang="ko-KR" dirty="0" smtClean="0">
              <a:solidFill>
                <a:srgbClr val="002060"/>
              </a:solidFill>
            </a:endParaRPr>
          </a:p>
          <a:p>
            <a:pPr marL="0" indent="0">
              <a:buNone/>
            </a:pPr>
            <a:endParaRPr lang="en-US" altLang="ko-KR" dirty="0" smtClean="0">
              <a:solidFill>
                <a:srgbClr val="002060"/>
              </a:solidFill>
            </a:endParaRPr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12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6" name="직사각형 5"/>
          <p:cNvSpPr/>
          <p:nvPr/>
        </p:nvSpPr>
        <p:spPr>
          <a:xfrm>
            <a:off x="990600" y="2286000"/>
            <a:ext cx="7010400" cy="914400"/>
          </a:xfrm>
          <a:prstGeom prst="rect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r>
              <a:rPr lang="en-US" altLang="ko-KR" dirty="0" smtClean="0"/>
              <a:t>* </a:t>
            </a:r>
            <a:r>
              <a:rPr lang="ko-KR" altLang="en-US" dirty="0" smtClean="0"/>
              <a:t>키보드로부터</a:t>
            </a:r>
            <a:r>
              <a:rPr lang="en-US" altLang="ko-KR" dirty="0" smtClean="0"/>
              <a:t> </a:t>
            </a:r>
            <a:r>
              <a:rPr lang="ko-KR" altLang="en-US" dirty="0" smtClean="0"/>
              <a:t>숫자를 입력 받아 </a:t>
            </a:r>
            <a:r>
              <a:rPr lang="en-US" altLang="ko-KR" dirty="0" smtClean="0"/>
              <a:t>score</a:t>
            </a:r>
            <a:r>
              <a:rPr lang="ko-KR" altLang="en-US" dirty="0" smtClean="0"/>
              <a:t> 정수형</a:t>
            </a:r>
            <a:r>
              <a:rPr lang="en-US" altLang="ko-KR" dirty="0" smtClean="0"/>
              <a:t> </a:t>
            </a:r>
            <a:r>
              <a:rPr lang="ko-KR" altLang="en-US" dirty="0" smtClean="0"/>
              <a:t>변수에 배정 </a:t>
            </a:r>
            <a:r>
              <a:rPr lang="en-US" altLang="ko-KR" dirty="0" smtClean="0"/>
              <a:t>: </a:t>
            </a:r>
          </a:p>
          <a:p>
            <a:r>
              <a:rPr lang="en-US" altLang="ko-KR" dirty="0" smtClean="0"/>
              <a:t>  Scanner scan = new Scanner(System.in); </a:t>
            </a:r>
          </a:p>
          <a:p>
            <a:r>
              <a:rPr lang="en-US" altLang="ko-KR" dirty="0" smtClean="0"/>
              <a:t>  </a:t>
            </a:r>
            <a:r>
              <a:rPr lang="en-US" altLang="ko-KR" dirty="0" err="1" smtClean="0"/>
              <a:t>int</a:t>
            </a:r>
            <a:r>
              <a:rPr lang="en-US" altLang="ko-KR" dirty="0" smtClean="0"/>
              <a:t> score = </a:t>
            </a:r>
            <a:r>
              <a:rPr lang="en-US" altLang="ko-KR" dirty="0" err="1" smtClean="0"/>
              <a:t>scan.nextInt</a:t>
            </a:r>
            <a:r>
              <a:rPr lang="en-US" altLang="ko-KR" dirty="0" smtClean="0"/>
              <a:t>( ); </a:t>
            </a:r>
            <a:endParaRPr lang="ko-KR" altLang="en-US" dirty="0"/>
          </a:p>
        </p:txBody>
      </p:sp>
      <p:sp>
        <p:nvSpPr>
          <p:cNvPr id="7" name="직사각형 6"/>
          <p:cNvSpPr/>
          <p:nvPr/>
        </p:nvSpPr>
        <p:spPr>
          <a:xfrm>
            <a:off x="990600" y="3385136"/>
            <a:ext cx="7010400" cy="914400"/>
          </a:xfrm>
          <a:prstGeom prst="rect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r>
              <a:rPr lang="en-US" altLang="ko-KR" dirty="0" smtClean="0"/>
              <a:t>* </a:t>
            </a:r>
            <a:r>
              <a:rPr lang="ko-KR" altLang="en-US" dirty="0" smtClean="0"/>
              <a:t>키보드로부터</a:t>
            </a:r>
            <a:r>
              <a:rPr lang="en-US" altLang="ko-KR" dirty="0" smtClean="0"/>
              <a:t> </a:t>
            </a:r>
            <a:r>
              <a:rPr lang="ko-KR" altLang="en-US" dirty="0" smtClean="0"/>
              <a:t>숫자를 입력 받아  </a:t>
            </a:r>
            <a:r>
              <a:rPr lang="en-US" altLang="ko-KR" dirty="0" smtClean="0"/>
              <a:t>weight</a:t>
            </a:r>
            <a:r>
              <a:rPr lang="ko-KR" altLang="en-US" dirty="0" smtClean="0"/>
              <a:t>  </a:t>
            </a:r>
            <a:r>
              <a:rPr lang="ko-KR" altLang="en-US" dirty="0" err="1" smtClean="0"/>
              <a:t>실수형</a:t>
            </a:r>
            <a:r>
              <a:rPr lang="en-US" altLang="ko-KR" dirty="0" smtClean="0"/>
              <a:t>  </a:t>
            </a:r>
            <a:r>
              <a:rPr lang="ko-KR" altLang="en-US" dirty="0" smtClean="0"/>
              <a:t>변수에 배정 </a:t>
            </a:r>
            <a:r>
              <a:rPr lang="en-US" altLang="ko-KR" dirty="0" smtClean="0"/>
              <a:t>: </a:t>
            </a:r>
          </a:p>
          <a:p>
            <a:r>
              <a:rPr lang="en-US" altLang="ko-KR" dirty="0" smtClean="0"/>
              <a:t>  Scanner scan = new Scanner(System.in); </a:t>
            </a:r>
          </a:p>
          <a:p>
            <a:r>
              <a:rPr lang="en-US" altLang="ko-KR" dirty="0" smtClean="0"/>
              <a:t>  float  weight = </a:t>
            </a:r>
            <a:r>
              <a:rPr lang="en-US" altLang="ko-KR" dirty="0" err="1" smtClean="0"/>
              <a:t>scan.nextFloat</a:t>
            </a:r>
            <a:r>
              <a:rPr lang="en-US" altLang="ko-KR" dirty="0" smtClean="0"/>
              <a:t>( ); </a:t>
            </a:r>
            <a:endParaRPr lang="ko-KR" altLang="en-US" dirty="0"/>
          </a:p>
        </p:txBody>
      </p:sp>
      <p:sp>
        <p:nvSpPr>
          <p:cNvPr id="8" name="직사각형 7"/>
          <p:cNvSpPr/>
          <p:nvPr/>
        </p:nvSpPr>
        <p:spPr>
          <a:xfrm>
            <a:off x="990600" y="4463757"/>
            <a:ext cx="7010400" cy="914400"/>
          </a:xfrm>
          <a:prstGeom prst="rect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r>
              <a:rPr lang="en-US" altLang="ko-KR" dirty="0" smtClean="0"/>
              <a:t>* </a:t>
            </a:r>
            <a:r>
              <a:rPr lang="ko-KR" altLang="en-US" dirty="0" smtClean="0"/>
              <a:t>키보드로부터</a:t>
            </a:r>
            <a:r>
              <a:rPr lang="en-US" altLang="ko-KR" dirty="0" smtClean="0"/>
              <a:t> </a:t>
            </a:r>
            <a:r>
              <a:rPr lang="ko-KR" altLang="en-US" dirty="0" smtClean="0"/>
              <a:t>한 줄의</a:t>
            </a:r>
            <a:r>
              <a:rPr lang="en-US" altLang="ko-KR" dirty="0" smtClean="0"/>
              <a:t> </a:t>
            </a:r>
            <a:r>
              <a:rPr lang="ko-KR" altLang="en-US" dirty="0" smtClean="0"/>
              <a:t>문자열 입력 받아  </a:t>
            </a:r>
            <a:r>
              <a:rPr lang="en-US" altLang="ko-KR" dirty="0" smtClean="0"/>
              <a:t>input </a:t>
            </a:r>
            <a:r>
              <a:rPr lang="ko-KR" altLang="en-US" dirty="0" smtClean="0"/>
              <a:t>문자열에 배정 </a:t>
            </a:r>
            <a:r>
              <a:rPr lang="en-US" altLang="ko-KR" dirty="0" smtClean="0"/>
              <a:t>: </a:t>
            </a:r>
          </a:p>
          <a:p>
            <a:r>
              <a:rPr lang="en-US" altLang="ko-KR" dirty="0" smtClean="0"/>
              <a:t>  Scanner scan = new Scanner(System.in); </a:t>
            </a:r>
          </a:p>
          <a:p>
            <a:r>
              <a:rPr lang="en-US" altLang="ko-KR" dirty="0" smtClean="0"/>
              <a:t>  String  input = </a:t>
            </a:r>
            <a:r>
              <a:rPr lang="en-US" altLang="ko-KR" dirty="0" err="1" smtClean="0"/>
              <a:t>scan.nextLine</a:t>
            </a:r>
            <a:r>
              <a:rPr lang="en-US" altLang="ko-KR" dirty="0" smtClean="0"/>
              <a:t>( ); </a:t>
            </a:r>
            <a:endParaRPr lang="ko-KR" altLang="en-US" dirty="0"/>
          </a:p>
        </p:txBody>
      </p:sp>
    </p:spTree>
    <p:extLst>
      <p:ext uri="{BB962C8B-B14F-4D97-AF65-F5344CB8AC3E}">
        <p14:creationId xmlns:p14="http://schemas.microsoft.com/office/powerpoint/2010/main" val="3593388382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>
            <a:normAutofit/>
          </a:bodyPr>
          <a:lstStyle/>
          <a:p>
            <a:r>
              <a:rPr lang="ko-KR" altLang="en-US" dirty="0" smtClean="0"/>
              <a:t>실습예제 </a:t>
            </a:r>
            <a:endParaRPr lang="ko-KR" altLang="en-US" dirty="0"/>
          </a:p>
        </p:txBody>
      </p:sp>
      <p:sp>
        <p:nvSpPr>
          <p:cNvPr id="3" name="내용 개체 틀 2"/>
          <p:cNvSpPr>
            <a:spLocks noGrp="1"/>
          </p:cNvSpPr>
          <p:nvPr>
            <p:ph sz="quarter" idx="1"/>
          </p:nvPr>
        </p:nvSpPr>
        <p:spPr/>
        <p:txBody>
          <a:bodyPr>
            <a:normAutofit/>
          </a:bodyPr>
          <a:lstStyle/>
          <a:p>
            <a:pPr marL="514350" indent="-514350">
              <a:buFont typeface="+mj-lt"/>
              <a:buAutoNum type="arabicPeriod"/>
            </a:pPr>
            <a:r>
              <a:rPr lang="ko-KR" altLang="en-US" dirty="0" smtClean="0">
                <a:solidFill>
                  <a:srgbClr val="002060"/>
                </a:solidFill>
              </a:rPr>
              <a:t>시험점수를</a:t>
            </a:r>
            <a:r>
              <a:rPr lang="en-US" altLang="ko-KR" dirty="0" smtClean="0">
                <a:solidFill>
                  <a:srgbClr val="002060"/>
                </a:solidFill>
              </a:rPr>
              <a:t> </a:t>
            </a:r>
            <a:r>
              <a:rPr lang="ko-KR" altLang="en-US" dirty="0" smtClean="0">
                <a:solidFill>
                  <a:srgbClr val="002060"/>
                </a:solidFill>
              </a:rPr>
              <a:t>입력 받아 기준점수</a:t>
            </a:r>
            <a:r>
              <a:rPr lang="en-US" altLang="ko-KR" dirty="0" smtClean="0">
                <a:solidFill>
                  <a:srgbClr val="002060"/>
                </a:solidFill>
              </a:rPr>
              <a:t>(85</a:t>
            </a:r>
            <a:r>
              <a:rPr lang="ko-KR" altLang="en-US" dirty="0" smtClean="0">
                <a:solidFill>
                  <a:srgbClr val="002060"/>
                </a:solidFill>
              </a:rPr>
              <a:t>점</a:t>
            </a:r>
            <a:r>
              <a:rPr lang="en-US" altLang="ko-KR" dirty="0" smtClean="0">
                <a:solidFill>
                  <a:srgbClr val="002060"/>
                </a:solidFill>
              </a:rPr>
              <a:t>)</a:t>
            </a:r>
            <a:r>
              <a:rPr lang="ko-KR" altLang="en-US" dirty="0" smtClean="0">
                <a:solidFill>
                  <a:srgbClr val="002060"/>
                </a:solidFill>
              </a:rPr>
              <a:t>이상이면 </a:t>
            </a:r>
            <a:r>
              <a:rPr lang="en-US" altLang="ko-KR" dirty="0" smtClean="0">
                <a:solidFill>
                  <a:srgbClr val="002060"/>
                </a:solidFill>
              </a:rPr>
              <a:t>‘</a:t>
            </a:r>
            <a:r>
              <a:rPr lang="ko-KR" altLang="en-US" dirty="0" smtClean="0">
                <a:solidFill>
                  <a:srgbClr val="002060"/>
                </a:solidFill>
              </a:rPr>
              <a:t>통과</a:t>
            </a:r>
            <a:r>
              <a:rPr lang="en-US" altLang="ko-KR" dirty="0" smtClean="0">
                <a:solidFill>
                  <a:srgbClr val="002060"/>
                </a:solidFill>
              </a:rPr>
              <a:t>’, </a:t>
            </a:r>
            <a:r>
              <a:rPr lang="ko-KR" altLang="en-US" dirty="0" smtClean="0">
                <a:solidFill>
                  <a:srgbClr val="002060"/>
                </a:solidFill>
              </a:rPr>
              <a:t>기준점수 미만이면 </a:t>
            </a:r>
            <a:r>
              <a:rPr lang="en-US" altLang="ko-KR" dirty="0" smtClean="0">
                <a:solidFill>
                  <a:srgbClr val="002060"/>
                </a:solidFill>
              </a:rPr>
              <a:t>‘</a:t>
            </a:r>
            <a:r>
              <a:rPr lang="ko-KR" altLang="en-US" dirty="0" smtClean="0">
                <a:solidFill>
                  <a:srgbClr val="002060"/>
                </a:solidFill>
              </a:rPr>
              <a:t>탈락</a:t>
            </a:r>
            <a:r>
              <a:rPr lang="en-US" altLang="ko-KR" dirty="0" smtClean="0">
                <a:solidFill>
                  <a:srgbClr val="002060"/>
                </a:solidFill>
              </a:rPr>
              <a:t>’</a:t>
            </a:r>
            <a:r>
              <a:rPr lang="ko-KR" altLang="en-US" dirty="0" smtClean="0">
                <a:solidFill>
                  <a:srgbClr val="002060"/>
                </a:solidFill>
              </a:rPr>
              <a:t>을 출력하는 프로그램을 작성하라</a:t>
            </a:r>
            <a:r>
              <a:rPr lang="en-US" altLang="ko-KR" dirty="0" smtClean="0">
                <a:solidFill>
                  <a:srgbClr val="002060"/>
                </a:solidFill>
              </a:rPr>
              <a:t>.  (Constant_1.java)  </a:t>
            </a:r>
            <a:r>
              <a:rPr lang="ko-KR" altLang="en-US" dirty="0" smtClean="0">
                <a:solidFill>
                  <a:srgbClr val="002060"/>
                </a:solidFill>
              </a:rPr>
              <a:t>단</a:t>
            </a:r>
            <a:r>
              <a:rPr lang="en-US" altLang="ko-KR" dirty="0" smtClean="0">
                <a:solidFill>
                  <a:srgbClr val="002060"/>
                </a:solidFill>
              </a:rPr>
              <a:t>, </a:t>
            </a:r>
            <a:r>
              <a:rPr lang="ko-KR" altLang="en-US" dirty="0" err="1" smtClean="0">
                <a:solidFill>
                  <a:srgbClr val="002060"/>
                </a:solidFill>
              </a:rPr>
              <a:t>기준점수는</a:t>
            </a:r>
            <a:r>
              <a:rPr lang="ko-KR" altLang="en-US" dirty="0" smtClean="0">
                <a:solidFill>
                  <a:srgbClr val="002060"/>
                </a:solidFill>
              </a:rPr>
              <a:t> 상수로 정의한다</a:t>
            </a:r>
            <a:r>
              <a:rPr lang="en-US" altLang="ko-KR" dirty="0" smtClean="0">
                <a:solidFill>
                  <a:srgbClr val="002060"/>
                </a:solidFill>
              </a:rPr>
              <a:t>. </a:t>
            </a:r>
            <a:r>
              <a:rPr lang="ko-KR" altLang="en-US" dirty="0" smtClean="0">
                <a:solidFill>
                  <a:srgbClr val="002060"/>
                </a:solidFill>
              </a:rPr>
              <a:t>  </a:t>
            </a:r>
            <a:endParaRPr lang="en-US" altLang="ko-KR" dirty="0" smtClean="0">
              <a:solidFill>
                <a:srgbClr val="002060"/>
              </a:solidFill>
            </a:endParaRPr>
          </a:p>
          <a:p>
            <a:pPr marL="514350" indent="-514350">
              <a:buFont typeface="+mj-lt"/>
              <a:buAutoNum type="arabicPeriod"/>
            </a:pPr>
            <a:r>
              <a:rPr lang="ko-KR" altLang="en-US" dirty="0" smtClean="0">
                <a:solidFill>
                  <a:srgbClr val="002060"/>
                </a:solidFill>
              </a:rPr>
              <a:t>반지름이</a:t>
            </a:r>
            <a:r>
              <a:rPr lang="en-US" altLang="ko-KR" dirty="0" smtClean="0">
                <a:solidFill>
                  <a:srgbClr val="002060"/>
                </a:solidFill>
              </a:rPr>
              <a:t> 10</a:t>
            </a:r>
            <a:r>
              <a:rPr lang="ko-KR" altLang="en-US" dirty="0" smtClean="0">
                <a:solidFill>
                  <a:srgbClr val="002060"/>
                </a:solidFill>
              </a:rPr>
              <a:t>인 원의 둘레와 넓이를 구하는 프로그램을 작성하라</a:t>
            </a:r>
            <a:r>
              <a:rPr lang="en-US" altLang="ko-KR" dirty="0" smtClean="0">
                <a:solidFill>
                  <a:srgbClr val="002060"/>
                </a:solidFill>
              </a:rPr>
              <a:t>(Constant_2.java) </a:t>
            </a:r>
            <a:r>
              <a:rPr lang="ko-KR" altLang="en-US" dirty="0" smtClean="0">
                <a:solidFill>
                  <a:srgbClr val="002060"/>
                </a:solidFill>
              </a:rPr>
              <a:t>단</a:t>
            </a:r>
            <a:r>
              <a:rPr lang="en-US" altLang="ko-KR" dirty="0" smtClean="0">
                <a:solidFill>
                  <a:srgbClr val="002060"/>
                </a:solidFill>
              </a:rPr>
              <a:t>, </a:t>
            </a:r>
            <a:r>
              <a:rPr lang="ko-KR" altLang="en-US" dirty="0" err="1" smtClean="0">
                <a:solidFill>
                  <a:srgbClr val="002060"/>
                </a:solidFill>
              </a:rPr>
              <a:t>파이값은</a:t>
            </a:r>
            <a:r>
              <a:rPr lang="ko-KR" altLang="en-US" dirty="0" smtClean="0">
                <a:solidFill>
                  <a:srgbClr val="002060"/>
                </a:solidFill>
              </a:rPr>
              <a:t> 상수로 지정하여 사용하라</a:t>
            </a:r>
            <a:r>
              <a:rPr lang="en-US" altLang="ko-KR" dirty="0" smtClean="0">
                <a:solidFill>
                  <a:srgbClr val="002060"/>
                </a:solidFill>
              </a:rPr>
              <a:t>. </a:t>
            </a:r>
          </a:p>
          <a:p>
            <a:pPr marL="514350" indent="-514350">
              <a:buFont typeface="+mj-lt"/>
              <a:buAutoNum type="arabicPeriod"/>
            </a:pPr>
            <a:r>
              <a:rPr lang="ko-KR" altLang="en-US" dirty="0" smtClean="0">
                <a:solidFill>
                  <a:srgbClr val="002060"/>
                </a:solidFill>
              </a:rPr>
              <a:t>사각형의 밑변과 높이를 입력 받아 사각형의 넓이를 구하는 프로그램을 작성하라</a:t>
            </a:r>
            <a:r>
              <a:rPr lang="en-US" altLang="ko-KR" dirty="0" smtClean="0">
                <a:solidFill>
                  <a:srgbClr val="002060"/>
                </a:solidFill>
              </a:rPr>
              <a:t>. (DataTypeTest_04.java)</a:t>
            </a:r>
            <a:endParaRPr lang="en-US" altLang="ko-KR" dirty="0">
              <a:solidFill>
                <a:srgbClr val="002060"/>
              </a:solidFill>
            </a:endParaRPr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13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846531379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>
            <a:normAutofit/>
          </a:bodyPr>
          <a:lstStyle/>
          <a:p>
            <a:r>
              <a:rPr lang="en-US" altLang="ko-KR" dirty="0" smtClean="0"/>
              <a:t>Scanner</a:t>
            </a:r>
            <a:r>
              <a:rPr lang="ko-KR" altLang="en-US" dirty="0" smtClean="0"/>
              <a:t> 를</a:t>
            </a:r>
            <a:r>
              <a:rPr lang="en-US" altLang="ko-KR" dirty="0" smtClean="0"/>
              <a:t> </a:t>
            </a:r>
            <a:r>
              <a:rPr lang="ko-KR" altLang="en-US" dirty="0" smtClean="0"/>
              <a:t>활용한 </a:t>
            </a:r>
            <a:r>
              <a:rPr lang="ko-KR" altLang="en-US" dirty="0" smtClean="0"/>
              <a:t>편리한 </a:t>
            </a:r>
            <a:r>
              <a:rPr lang="ko-KR" altLang="en-US" dirty="0" smtClean="0"/>
              <a:t>키보드 입력 </a:t>
            </a:r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14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9" name="내용 개체 틀 8"/>
          <p:cNvSpPr>
            <a:spLocks noGrp="1"/>
          </p:cNvSpPr>
          <p:nvPr>
            <p:ph sz="quarter" idx="1"/>
          </p:nvPr>
        </p:nvSpPr>
        <p:spPr/>
        <p:txBody>
          <a:bodyPr/>
          <a:lstStyle/>
          <a:p>
            <a:r>
              <a:rPr lang="en-US" altLang="ko-KR" dirty="0" smtClean="0"/>
              <a:t>Scanner </a:t>
            </a:r>
            <a:r>
              <a:rPr lang="ko-KR" altLang="en-US" dirty="0" smtClean="0"/>
              <a:t>에서</a:t>
            </a:r>
            <a:r>
              <a:rPr lang="en-US" altLang="ko-KR" dirty="0" smtClean="0"/>
              <a:t> </a:t>
            </a:r>
            <a:r>
              <a:rPr lang="ko-KR" altLang="en-US" dirty="0" smtClean="0"/>
              <a:t>제공하는 </a:t>
            </a:r>
            <a:r>
              <a:rPr lang="ko-KR" altLang="en-US" dirty="0" err="1" smtClean="0"/>
              <a:t>메소드</a:t>
            </a:r>
            <a:r>
              <a:rPr lang="ko-KR" altLang="en-US" dirty="0" smtClean="0"/>
              <a:t> 정리 </a:t>
            </a:r>
            <a:endParaRPr lang="ko-KR" altLang="en-US" dirty="0"/>
          </a:p>
        </p:txBody>
      </p:sp>
      <p:graphicFrame>
        <p:nvGraphicFramePr>
          <p:cNvPr id="10" name="표 9"/>
          <p:cNvGraphicFramePr>
            <a:graphicFrameLocks noGrp="1"/>
          </p:cNvGraphicFramePr>
          <p:nvPr>
            <p:extLst>
              <p:ext uri="{D42A27DB-BD31-4B8C-83A1-F6EECF244321}">
                <p14:modId xmlns:p14="http://schemas.microsoft.com/office/powerpoint/2010/main" val="1610622124"/>
              </p:ext>
            </p:extLst>
          </p:nvPr>
        </p:nvGraphicFramePr>
        <p:xfrm>
          <a:off x="762000" y="1752600"/>
          <a:ext cx="7772401" cy="3312160"/>
        </p:xfrm>
        <a:graphic>
          <a:graphicData uri="http://schemas.openxmlformats.org/drawingml/2006/table">
            <a:tbl>
              <a:tblPr firstRow="1" bandRow="1">
                <a:tableStyleId>{5C22544A-7EE6-4342-B048-85BDC9FD1C3A}</a:tableStyleId>
              </a:tblPr>
              <a:tblGrid>
                <a:gridCol w="1737360">
                  <a:extLst>
                    <a:ext uri="{9D8B030D-6E8A-4147-A177-3AD203B41FA5}">
                      <a16:colId xmlns:a16="http://schemas.microsoft.com/office/drawing/2014/main" val="20001"/>
                    </a:ext>
                  </a:extLst>
                </a:gridCol>
                <a:gridCol w="1737360">
                  <a:extLst>
                    <a:ext uri="{9D8B030D-6E8A-4147-A177-3AD203B41FA5}">
                      <a16:colId xmlns:a16="http://schemas.microsoft.com/office/drawing/2014/main" val="20002"/>
                    </a:ext>
                  </a:extLst>
                </a:gridCol>
                <a:gridCol w="4297681">
                  <a:extLst>
                    <a:ext uri="{9D8B030D-6E8A-4147-A177-3AD203B41FA5}">
                      <a16:colId xmlns:a16="http://schemas.microsoft.com/office/drawing/2014/main" val="20003"/>
                    </a:ext>
                  </a:extLst>
                </a:gridCol>
              </a:tblGrid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변환 타입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err="1" smtClean="0"/>
                        <a:t>메소드이름</a:t>
                      </a:r>
                      <a:r>
                        <a:rPr lang="ko-KR" altLang="en-US" dirty="0" smtClean="0"/>
                        <a:t> 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설명 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0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String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baseline="0" dirty="0" smtClean="0"/>
                        <a:t> next()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다음</a:t>
                      </a:r>
                      <a:r>
                        <a:rPr lang="en-US" altLang="ko-KR" dirty="0" smtClean="0"/>
                        <a:t> </a:t>
                      </a:r>
                      <a:r>
                        <a:rPr lang="ko-KR" altLang="en-US" dirty="0" smtClean="0"/>
                        <a:t>한 토큰을 읽는다</a:t>
                      </a:r>
                      <a:r>
                        <a:rPr lang="en-US" altLang="ko-KR" dirty="0" smtClean="0"/>
                        <a:t>. 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1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String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nextLine</a:t>
                      </a:r>
                      <a:r>
                        <a:rPr lang="en-US" altLang="ko-KR" dirty="0" smtClean="0"/>
                        <a:t>()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다음 한 줄을 읽는다</a:t>
                      </a:r>
                      <a:r>
                        <a:rPr lang="en-US" altLang="ko-KR" dirty="0" smtClean="0"/>
                        <a:t>. 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2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byte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nextByte</a:t>
                      </a:r>
                      <a:r>
                        <a:rPr lang="en-US" altLang="ko-KR" dirty="0" smtClean="0"/>
                        <a:t>()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dirty="0" smtClean="0"/>
                        <a:t>다음 한 바이트를 읽는다</a:t>
                      </a:r>
                      <a:r>
                        <a:rPr lang="en-US" altLang="ko-KR" dirty="0" smtClean="0"/>
                        <a:t>. </a:t>
                      </a:r>
                      <a:endParaRPr lang="ko-KR" altLang="en-US" dirty="0" smtClean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3"/>
                  </a:ext>
                </a:extLst>
              </a:tr>
              <a:tr h="0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int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nextInt</a:t>
                      </a:r>
                      <a:r>
                        <a:rPr lang="en-US" altLang="ko-KR" dirty="0" smtClean="0"/>
                        <a:t>()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dirty="0" smtClean="0"/>
                        <a:t>다음 정수를 읽는다</a:t>
                      </a:r>
                      <a:r>
                        <a:rPr lang="en-US" altLang="ko-KR" dirty="0" smtClean="0"/>
                        <a:t>. </a:t>
                      </a:r>
                      <a:endParaRPr lang="ko-KR" altLang="en-US" dirty="0" smtClean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4"/>
                  </a:ext>
                </a:extLst>
              </a:tr>
              <a:tr h="291592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long 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nextLong</a:t>
                      </a:r>
                      <a:r>
                        <a:rPr lang="en-US" altLang="ko-KR" dirty="0" smtClean="0"/>
                        <a:t>()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다음 </a:t>
                      </a:r>
                      <a:r>
                        <a:rPr lang="en-US" altLang="ko-KR" dirty="0" smtClean="0"/>
                        <a:t>Long</a:t>
                      </a:r>
                      <a:r>
                        <a:rPr lang="en-US" altLang="ko-KR" baseline="0" dirty="0" smtClean="0"/>
                        <a:t> </a:t>
                      </a:r>
                      <a:r>
                        <a:rPr lang="ko-KR" altLang="en-US" baseline="0" dirty="0" smtClean="0"/>
                        <a:t>정수를</a:t>
                      </a:r>
                      <a:r>
                        <a:rPr lang="en-US" altLang="ko-KR" baseline="0" dirty="0" smtClean="0"/>
                        <a:t> </a:t>
                      </a:r>
                      <a:r>
                        <a:rPr lang="ko-KR" altLang="en-US" baseline="0" dirty="0" smtClean="0"/>
                        <a:t>읽는다</a:t>
                      </a:r>
                      <a:r>
                        <a:rPr lang="en-US" altLang="ko-KR" baseline="0" dirty="0" smtClean="0"/>
                        <a:t>. 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5"/>
                  </a:ext>
                </a:extLst>
              </a:tr>
              <a:tr h="217424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short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nextShort</a:t>
                      </a:r>
                      <a:r>
                        <a:rPr lang="en-US" altLang="ko-KR" dirty="0" smtClean="0"/>
                        <a:t>()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dirty="0" smtClean="0"/>
                        <a:t>다음 </a:t>
                      </a:r>
                      <a:r>
                        <a:rPr lang="en-US" altLang="ko-KR" dirty="0" smtClean="0"/>
                        <a:t>Short</a:t>
                      </a:r>
                      <a:r>
                        <a:rPr lang="en-US" altLang="ko-KR" baseline="0" dirty="0" smtClean="0"/>
                        <a:t> </a:t>
                      </a:r>
                      <a:r>
                        <a:rPr lang="ko-KR" altLang="en-US" baseline="0" dirty="0" smtClean="0"/>
                        <a:t>정수를</a:t>
                      </a:r>
                      <a:r>
                        <a:rPr lang="en-US" altLang="ko-KR" baseline="0" dirty="0" smtClean="0"/>
                        <a:t> </a:t>
                      </a:r>
                      <a:r>
                        <a:rPr lang="ko-KR" altLang="en-US" baseline="0" dirty="0" smtClean="0"/>
                        <a:t>읽는다</a:t>
                      </a:r>
                      <a:r>
                        <a:rPr lang="en-US" altLang="ko-KR" baseline="0" dirty="0" smtClean="0"/>
                        <a:t>. </a:t>
                      </a:r>
                      <a:endParaRPr lang="ko-KR" altLang="en-US" dirty="0" smtClean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6"/>
                  </a:ext>
                </a:extLst>
              </a:tr>
              <a:tr h="143256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baseline="0" dirty="0" smtClean="0"/>
                        <a:t> float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nextFloat</a:t>
                      </a:r>
                      <a:r>
                        <a:rPr lang="en-US" altLang="ko-KR" dirty="0" smtClean="0"/>
                        <a:t>()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kumimoji="0" lang="ko-KR" altLang="en-US" kern="1200" dirty="0" smtClean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rPr>
                        <a:t>다음 부동소수점</a:t>
                      </a:r>
                      <a:r>
                        <a:rPr kumimoji="0" lang="ko-KR" altLang="en-US" kern="1200" baseline="0" dirty="0" smtClean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rPr>
                        <a:t> 수를 읽는다</a:t>
                      </a:r>
                      <a:r>
                        <a:rPr kumimoji="0" lang="en-US" altLang="ko-KR" kern="1200" baseline="0" dirty="0" smtClean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rPr>
                        <a:t>. </a:t>
                      </a:r>
                      <a:endParaRPr kumimoji="0" lang="en-US" altLang="ko-KR" kern="1200" dirty="0" smtClean="0">
                        <a:solidFill>
                          <a:schemeClr val="dk1"/>
                        </a:solidFill>
                        <a:latin typeface="+mn-lt"/>
                        <a:ea typeface="+mn-ea"/>
                        <a:cs typeface="+mn-cs"/>
                      </a:endParaRPr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7"/>
                  </a:ext>
                </a:extLst>
              </a:tr>
              <a:tr h="0"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double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nextDouble</a:t>
                      </a:r>
                      <a:r>
                        <a:rPr lang="en-US" altLang="ko-KR" dirty="0" smtClean="0"/>
                        <a:t>()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kumimoji="0" lang="ko-KR" altLang="en-US" kern="1200" dirty="0" smtClean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rPr>
                        <a:t>다음 부동소수점 </a:t>
                      </a:r>
                      <a:r>
                        <a:rPr kumimoji="0" lang="en-US" altLang="ko-KR" kern="1200" dirty="0" smtClean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rPr>
                        <a:t>double</a:t>
                      </a:r>
                      <a:r>
                        <a:rPr kumimoji="0" lang="ko-KR" altLang="en-US" kern="1200" dirty="0" smtClean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rPr>
                        <a:t> 수를 읽는다</a:t>
                      </a:r>
                      <a:r>
                        <a:rPr kumimoji="0" lang="en-US" altLang="ko-KR" kern="1200" dirty="0" smtClean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rPr>
                        <a:t>. </a:t>
                      </a:r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8"/>
                  </a:ext>
                </a:extLst>
              </a:tr>
            </a:tbl>
          </a:graphicData>
        </a:graphic>
      </p:graphicFrame>
    </p:spTree>
    <p:extLst>
      <p:ext uri="{BB962C8B-B14F-4D97-AF65-F5344CB8AC3E}">
        <p14:creationId xmlns:p14="http://schemas.microsoft.com/office/powerpoint/2010/main" val="3910985747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>
            <a:normAutofit/>
          </a:bodyPr>
          <a:lstStyle/>
          <a:p>
            <a:r>
              <a:rPr lang="ko-KR" altLang="en-US" dirty="0" smtClean="0"/>
              <a:t>퀴즈</a:t>
            </a:r>
            <a:endParaRPr lang="ko-KR" altLang="en-US" dirty="0"/>
          </a:p>
        </p:txBody>
      </p:sp>
      <p:sp>
        <p:nvSpPr>
          <p:cNvPr id="3" name="바닥글 개체 틀 2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15</a:t>
            </a:fld>
            <a:endParaRPr lang="ko-KR" altLang="en-US"/>
          </a:p>
        </p:txBody>
      </p:sp>
      <p:sp>
        <p:nvSpPr>
          <p:cNvPr id="5" name="내용 개체 틀 4"/>
          <p:cNvSpPr>
            <a:spLocks noGrp="1"/>
          </p:cNvSpPr>
          <p:nvPr>
            <p:ph sz="quarter" idx="1"/>
          </p:nvPr>
        </p:nvSpPr>
        <p:spPr/>
        <p:txBody>
          <a:bodyPr>
            <a:normAutofit/>
          </a:bodyPr>
          <a:lstStyle/>
          <a:p>
            <a:pPr marL="457200" indent="-457200">
              <a:buFont typeface="+mj-lt"/>
              <a:buAutoNum type="arabicPeriod"/>
            </a:pPr>
            <a:r>
              <a:rPr lang="ko-KR" altLang="en-US" sz="2000" dirty="0" smtClean="0"/>
              <a:t>기본형 데이터 </a:t>
            </a:r>
            <a:r>
              <a:rPr lang="en-US" altLang="ko-KR" sz="2000" dirty="0" smtClean="0"/>
              <a:t>8</a:t>
            </a:r>
            <a:r>
              <a:rPr lang="ko-KR" altLang="en-US" sz="2000" dirty="0" smtClean="0"/>
              <a:t>가지</a:t>
            </a:r>
            <a:r>
              <a:rPr lang="en-US" altLang="ko-KR" sz="2000" dirty="0" smtClean="0"/>
              <a:t>(</a:t>
            </a:r>
            <a:r>
              <a:rPr lang="ko-KR" altLang="en-US" sz="2000" dirty="0" smtClean="0"/>
              <a:t>종류</a:t>
            </a:r>
            <a:r>
              <a:rPr lang="en-US" altLang="ko-KR" sz="2000" dirty="0" smtClean="0"/>
              <a:t>, </a:t>
            </a:r>
            <a:r>
              <a:rPr lang="ko-KR" altLang="en-US" sz="2000" dirty="0" smtClean="0"/>
              <a:t>타입</a:t>
            </a:r>
            <a:r>
              <a:rPr lang="en-US" altLang="ko-KR" sz="2000" dirty="0" smtClean="0"/>
              <a:t>, </a:t>
            </a:r>
            <a:r>
              <a:rPr lang="ko-KR" altLang="en-US" sz="2000" dirty="0" smtClean="0"/>
              <a:t>바이트 수</a:t>
            </a:r>
            <a:r>
              <a:rPr lang="en-US" altLang="ko-KR" sz="2000" dirty="0" smtClean="0"/>
              <a:t>)</a:t>
            </a:r>
            <a:r>
              <a:rPr lang="ko-KR" altLang="en-US" sz="2000" dirty="0" smtClean="0"/>
              <a:t>를 </a:t>
            </a:r>
            <a:r>
              <a:rPr lang="ko-KR" altLang="en-US" sz="2000" dirty="0" smtClean="0"/>
              <a:t>쓰시오</a:t>
            </a:r>
            <a:r>
              <a:rPr lang="en-US" altLang="ko-KR" sz="2000" dirty="0" smtClean="0"/>
              <a:t>. </a:t>
            </a:r>
          </a:p>
          <a:p>
            <a:pPr marL="457200" indent="-457200">
              <a:buFont typeface="+mj-lt"/>
              <a:buAutoNum type="arabicPeriod"/>
            </a:pPr>
            <a:r>
              <a:rPr lang="ko-KR" altLang="en-US" sz="2000" dirty="0" smtClean="0"/>
              <a:t>데이터 </a:t>
            </a:r>
            <a:r>
              <a:rPr lang="ko-KR" altLang="en-US" sz="2000" dirty="0" err="1" smtClean="0"/>
              <a:t>형변환의</a:t>
            </a:r>
            <a:r>
              <a:rPr lang="ko-KR" altLang="en-US" sz="2000" dirty="0" smtClean="0"/>
              <a:t> </a:t>
            </a:r>
            <a:r>
              <a:rPr lang="en-US" altLang="ko-KR" sz="2000" dirty="0" smtClean="0"/>
              <a:t>2</a:t>
            </a:r>
            <a:r>
              <a:rPr lang="ko-KR" altLang="en-US" sz="2000" dirty="0" smtClean="0"/>
              <a:t>가지 종류와 </a:t>
            </a:r>
            <a:r>
              <a:rPr lang="ko-KR" altLang="en-US" sz="2000" dirty="0" smtClean="0"/>
              <a:t>특징을 서술하시오</a:t>
            </a:r>
            <a:r>
              <a:rPr lang="en-US" altLang="ko-KR" sz="2000" dirty="0" smtClean="0"/>
              <a:t>. </a:t>
            </a:r>
          </a:p>
          <a:p>
            <a:pPr marL="457200" indent="-457200">
              <a:buFont typeface="+mj-lt"/>
              <a:buAutoNum type="arabicPeriod"/>
            </a:pPr>
            <a:r>
              <a:rPr lang="ko-KR" altLang="en-US" sz="2000" dirty="0" smtClean="0"/>
              <a:t>상수의 정의와 선언 방법을 서술하시오</a:t>
            </a:r>
            <a:r>
              <a:rPr lang="en-US" altLang="ko-KR" sz="2000" dirty="0" smtClean="0"/>
              <a:t>. </a:t>
            </a:r>
            <a:endParaRPr lang="en-US" altLang="ko-KR" sz="2000" dirty="0" smtClean="0"/>
          </a:p>
          <a:p>
            <a:pPr marL="457200" indent="-457200">
              <a:buFont typeface="+mj-lt"/>
              <a:buAutoNum type="arabicPeriod"/>
            </a:pPr>
            <a:r>
              <a:rPr lang="ko-KR" altLang="en-US" sz="2000" dirty="0" smtClean="0"/>
              <a:t>국어</a:t>
            </a:r>
            <a:r>
              <a:rPr lang="en-US" altLang="ko-KR" sz="2000" dirty="0" smtClean="0"/>
              <a:t>(</a:t>
            </a:r>
            <a:r>
              <a:rPr lang="en-US" altLang="ko-KR" sz="2000" dirty="0" err="1" smtClean="0"/>
              <a:t>kor</a:t>
            </a:r>
            <a:r>
              <a:rPr lang="en-US" altLang="ko-KR" sz="2000" dirty="0" smtClean="0"/>
              <a:t>), </a:t>
            </a:r>
            <a:r>
              <a:rPr lang="ko-KR" altLang="en-US" sz="2000" dirty="0" smtClean="0"/>
              <a:t>영어</a:t>
            </a:r>
            <a:r>
              <a:rPr lang="en-US" altLang="ko-KR" sz="2000" dirty="0" smtClean="0"/>
              <a:t>(</a:t>
            </a:r>
            <a:r>
              <a:rPr lang="en-US" altLang="ko-KR" sz="2000" dirty="0" err="1" smtClean="0"/>
              <a:t>eng</a:t>
            </a:r>
            <a:r>
              <a:rPr lang="en-US" altLang="ko-KR" sz="2000" dirty="0" smtClean="0"/>
              <a:t>), </a:t>
            </a:r>
            <a:r>
              <a:rPr lang="ko-KR" altLang="en-US" sz="2000" dirty="0" smtClean="0"/>
              <a:t>수학</a:t>
            </a:r>
            <a:r>
              <a:rPr lang="en-US" altLang="ko-KR" sz="2000" dirty="0" smtClean="0"/>
              <a:t>(math), </a:t>
            </a:r>
            <a:r>
              <a:rPr lang="ko-KR" altLang="en-US" sz="2000" dirty="0" smtClean="0"/>
              <a:t>자바</a:t>
            </a:r>
            <a:r>
              <a:rPr lang="en-US" altLang="ko-KR" sz="2000" dirty="0" smtClean="0"/>
              <a:t>(java) </a:t>
            </a:r>
            <a:r>
              <a:rPr lang="ko-KR" altLang="en-US" sz="2000" smtClean="0"/>
              <a:t> </a:t>
            </a:r>
            <a:r>
              <a:rPr lang="ko-KR" altLang="en-US" sz="2000" dirty="0" smtClean="0"/>
              <a:t>네 과목의 점수를 입력 받아 합계와 평균을 구하는 프로그램을 작성하시오</a:t>
            </a:r>
            <a:r>
              <a:rPr lang="en-US" altLang="ko-KR" sz="2000" dirty="0" smtClean="0"/>
              <a:t>. </a:t>
            </a:r>
            <a:endParaRPr lang="en-US" altLang="ko-KR" sz="2000" dirty="0" smtClean="0"/>
          </a:p>
        </p:txBody>
      </p:sp>
    </p:spTree>
    <p:extLst>
      <p:ext uri="{BB962C8B-B14F-4D97-AF65-F5344CB8AC3E}">
        <p14:creationId xmlns:p14="http://schemas.microsoft.com/office/powerpoint/2010/main" val="2289873836"/>
      </p:ext>
    </p:extLst>
  </p:cSld>
  <p:clrMapOvr>
    <a:masterClrMapping/>
  </p:clrMapOvr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>
            <a:normAutofit fontScale="90000"/>
          </a:bodyPr>
          <a:lstStyle/>
          <a:p>
            <a:r>
              <a:rPr lang="ko-KR" altLang="en-US" dirty="0" smtClean="0"/>
              <a:t>데이터</a:t>
            </a:r>
            <a:r>
              <a:rPr lang="en-US" altLang="ko-KR" dirty="0" smtClean="0"/>
              <a:t> </a:t>
            </a:r>
            <a:r>
              <a:rPr lang="ko-KR" altLang="en-US" dirty="0" smtClean="0"/>
              <a:t>타입 </a:t>
            </a:r>
            <a:r>
              <a:rPr lang="en-US" altLang="ko-KR" dirty="0" smtClean="0"/>
              <a:t>– </a:t>
            </a:r>
            <a:r>
              <a:rPr lang="ko-KR" altLang="en-US" dirty="0" smtClean="0"/>
              <a:t>기본형 데이터</a:t>
            </a:r>
            <a:r>
              <a:rPr lang="en-US" altLang="ko-KR" dirty="0" smtClean="0"/>
              <a:t>(primitive)</a:t>
            </a:r>
            <a:r>
              <a:rPr lang="ko-KR" altLang="en-US" dirty="0" smtClean="0"/>
              <a:t> 타입</a:t>
            </a:r>
            <a:endParaRPr lang="ko-KR" altLang="en-US" dirty="0"/>
          </a:p>
        </p:txBody>
      </p:sp>
      <p:sp>
        <p:nvSpPr>
          <p:cNvPr id="3" name="내용 개체 틀 2"/>
          <p:cNvSpPr>
            <a:spLocks noGrp="1"/>
          </p:cNvSpPr>
          <p:nvPr>
            <p:ph sz="quarter" idx="1"/>
          </p:nvPr>
        </p:nvSpPr>
        <p:spPr>
          <a:xfrm>
            <a:off x="457200" y="1219200"/>
            <a:ext cx="8229600" cy="5257800"/>
          </a:xfrm>
        </p:spPr>
        <p:txBody>
          <a:bodyPr>
            <a:normAutofit/>
          </a:bodyPr>
          <a:lstStyle/>
          <a:p>
            <a:r>
              <a:rPr lang="ko-KR" altLang="en-US" dirty="0" smtClean="0"/>
              <a:t>변수에 실제 사용되는 데이터가 저장되는 형</a:t>
            </a:r>
            <a:r>
              <a:rPr lang="en-US" altLang="ko-KR" dirty="0" smtClean="0"/>
              <a:t>(type)</a:t>
            </a:r>
            <a:r>
              <a:rPr lang="ko-KR" altLang="en-US" dirty="0" smtClean="0"/>
              <a:t> </a:t>
            </a:r>
            <a:endParaRPr lang="en-US" altLang="ko-KR" dirty="0" smtClean="0"/>
          </a:p>
          <a:p>
            <a:pPr>
              <a:buNone/>
            </a:pPr>
            <a:r>
              <a:rPr lang="en-US" altLang="ko-KR" sz="2000" dirty="0" smtClean="0"/>
              <a:t>                              </a:t>
            </a:r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r>
              <a:rPr lang="en-US" altLang="ko-KR" sz="2000" dirty="0" smtClean="0"/>
              <a:t>                             </a:t>
            </a:r>
          </a:p>
          <a:p>
            <a:pPr>
              <a:buNone/>
            </a:pPr>
            <a:r>
              <a:rPr lang="ko-KR" altLang="en-US" sz="2000" dirty="0" smtClean="0"/>
              <a:t>교과서 예제 </a:t>
            </a:r>
            <a:r>
              <a:rPr lang="en-US" altLang="ko-KR" sz="2000" dirty="0" smtClean="0"/>
              <a:t>1-1, </a:t>
            </a:r>
            <a:r>
              <a:rPr lang="ko-KR" altLang="en-US" sz="2000" dirty="0" smtClean="0"/>
              <a:t>예제 </a:t>
            </a:r>
            <a:r>
              <a:rPr lang="en-US" altLang="ko-KR" sz="2000" dirty="0" smtClean="0"/>
              <a:t>1-2</a:t>
            </a:r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2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graphicFrame>
        <p:nvGraphicFramePr>
          <p:cNvPr id="11" name="표 10"/>
          <p:cNvGraphicFramePr>
            <a:graphicFrameLocks noGrp="1"/>
          </p:cNvGraphicFramePr>
          <p:nvPr>
            <p:extLst>
              <p:ext uri="{D42A27DB-BD31-4B8C-83A1-F6EECF244321}">
                <p14:modId xmlns:p14="http://schemas.microsoft.com/office/powerpoint/2010/main" val="3700215507"/>
              </p:ext>
            </p:extLst>
          </p:nvPr>
        </p:nvGraphicFramePr>
        <p:xfrm>
          <a:off x="762000" y="1752600"/>
          <a:ext cx="7467601" cy="3860800"/>
        </p:xfrm>
        <a:graphic>
          <a:graphicData uri="http://schemas.openxmlformats.org/drawingml/2006/table">
            <a:tbl>
              <a:tblPr firstRow="1" bandRow="1">
                <a:tableStyleId>{5C22544A-7EE6-4342-B048-85BDC9FD1C3A}</a:tableStyleId>
              </a:tblPr>
              <a:tblGrid>
                <a:gridCol w="990600">
                  <a:extLst>
                    <a:ext uri="{9D8B030D-6E8A-4147-A177-3AD203B41FA5}">
                      <a16:colId xmlns:a16="http://schemas.microsoft.com/office/drawing/2014/main" val="20000"/>
                    </a:ext>
                  </a:extLst>
                </a:gridCol>
                <a:gridCol w="990600">
                  <a:extLst>
                    <a:ext uri="{9D8B030D-6E8A-4147-A177-3AD203B41FA5}">
                      <a16:colId xmlns:a16="http://schemas.microsoft.com/office/drawing/2014/main" val="20001"/>
                    </a:ext>
                  </a:extLst>
                </a:gridCol>
                <a:gridCol w="1143000">
                  <a:extLst>
                    <a:ext uri="{9D8B030D-6E8A-4147-A177-3AD203B41FA5}">
                      <a16:colId xmlns:a16="http://schemas.microsoft.com/office/drawing/2014/main" val="20002"/>
                    </a:ext>
                  </a:extLst>
                </a:gridCol>
                <a:gridCol w="4343401">
                  <a:extLst>
                    <a:ext uri="{9D8B030D-6E8A-4147-A177-3AD203B41FA5}">
                      <a16:colId xmlns:a16="http://schemas.microsoft.com/office/drawing/2014/main" val="20003"/>
                    </a:ext>
                  </a:extLst>
                </a:gridCol>
              </a:tblGrid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종류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타입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err="1" smtClean="0"/>
                        <a:t>바이트수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비고 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0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논리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baseline="0" dirty="0" smtClean="0"/>
                        <a:t> </a:t>
                      </a:r>
                      <a:r>
                        <a:rPr lang="en-US" altLang="ko-KR" baseline="0" dirty="0" err="1" smtClean="0"/>
                        <a:t>b</a:t>
                      </a:r>
                      <a:r>
                        <a:rPr lang="en-US" altLang="ko-KR" dirty="0" err="1" smtClean="0"/>
                        <a:t>oolean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1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소문자 </a:t>
                      </a:r>
                      <a:r>
                        <a:rPr lang="en-US" altLang="ko-KR" dirty="0" smtClean="0"/>
                        <a:t>true</a:t>
                      </a:r>
                      <a:r>
                        <a:rPr lang="ko-KR" altLang="en-US" dirty="0" smtClean="0"/>
                        <a:t> </a:t>
                      </a:r>
                      <a:r>
                        <a:rPr lang="en-US" altLang="ko-KR" dirty="0" smtClean="0"/>
                        <a:t>/ false (0,1</a:t>
                      </a:r>
                      <a:r>
                        <a:rPr lang="ko-KR" altLang="en-US" dirty="0" smtClean="0"/>
                        <a:t>은 지원안함</a:t>
                      </a:r>
                      <a:r>
                        <a:rPr lang="en-US" altLang="ko-KR" smtClean="0"/>
                        <a:t>)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1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문자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char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2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smtClean="0"/>
                        <a:t>유니코드</a:t>
                      </a:r>
                      <a:r>
                        <a:rPr lang="en-US" altLang="ko-KR" dirty="0" smtClean="0"/>
                        <a:t> </a:t>
                      </a:r>
                      <a:r>
                        <a:rPr lang="ko-KR" altLang="en-US" dirty="0" smtClean="0"/>
                        <a:t>기반</a:t>
                      </a:r>
                      <a:r>
                        <a:rPr lang="en-US" altLang="ko-KR" dirty="0" smtClean="0"/>
                        <a:t>, </a:t>
                      </a:r>
                      <a:r>
                        <a:rPr lang="ko-KR" altLang="en-US" dirty="0" smtClean="0"/>
                        <a:t>반드시 작은 따옴표 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2"/>
                  </a:ext>
                </a:extLst>
              </a:tr>
              <a:tr h="370840">
                <a:tc rowSpan="4"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정수</a:t>
                      </a:r>
                      <a:endParaRPr lang="ko-KR" altLang="en-US" dirty="0"/>
                    </a:p>
                  </a:txBody>
                  <a:tcPr anchor="ctr"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byte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1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en-US" altLang="ko-KR" dirty="0" smtClean="0"/>
                        <a:t>-2</a:t>
                      </a:r>
                      <a:r>
                        <a:rPr lang="en-US" altLang="ko-KR" baseline="30000" dirty="0" smtClean="0"/>
                        <a:t>7</a:t>
                      </a:r>
                      <a:r>
                        <a:rPr lang="en-US" altLang="ko-KR" baseline="0" dirty="0" smtClean="0"/>
                        <a:t> ~ 2</a:t>
                      </a:r>
                      <a:r>
                        <a:rPr lang="en-US" altLang="ko-KR" baseline="30000" dirty="0" smtClean="0"/>
                        <a:t>7</a:t>
                      </a:r>
                      <a:r>
                        <a:rPr lang="en-US" altLang="ko-KR" baseline="0" dirty="0" smtClean="0"/>
                        <a:t>-1  (-128 ~127)</a:t>
                      </a:r>
                      <a:endParaRPr lang="ko-KR" altLang="en-US" dirty="0" smtClean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3"/>
                  </a:ext>
                </a:extLst>
              </a:tr>
              <a:tr h="0">
                <a:tc vMerge="1">
                  <a:txBody>
                    <a:bodyPr/>
                    <a:lstStyle/>
                    <a:p>
                      <a:pPr algn="ctr" latinLnBrk="1"/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short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2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en-US" altLang="ko-KR" dirty="0" smtClean="0"/>
                        <a:t>-2</a:t>
                      </a:r>
                      <a:r>
                        <a:rPr lang="en-US" altLang="ko-KR" baseline="30000" dirty="0" smtClean="0"/>
                        <a:t>15</a:t>
                      </a:r>
                      <a:r>
                        <a:rPr lang="en-US" altLang="ko-KR" baseline="0" dirty="0" smtClean="0"/>
                        <a:t> ~ 2</a:t>
                      </a:r>
                      <a:r>
                        <a:rPr lang="en-US" altLang="ko-KR" baseline="30000" dirty="0" smtClean="0"/>
                        <a:t>15</a:t>
                      </a:r>
                      <a:r>
                        <a:rPr lang="en-US" altLang="ko-KR" baseline="0" dirty="0" smtClean="0"/>
                        <a:t>-1   (-32768 ~ 32767)</a:t>
                      </a:r>
                      <a:endParaRPr lang="ko-KR" altLang="en-US" dirty="0" smtClean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4"/>
                  </a:ext>
                </a:extLst>
              </a:tr>
              <a:tr h="291592">
                <a:tc vMerge="1">
                  <a:txBody>
                    <a:bodyPr/>
                    <a:lstStyle/>
                    <a:p>
                      <a:pPr algn="ctr" latinLnBrk="1"/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>
                          <a:solidFill>
                            <a:srgbClr val="FF0000"/>
                          </a:solidFill>
                        </a:rPr>
                        <a:t> </a:t>
                      </a:r>
                      <a:r>
                        <a:rPr lang="en-US" altLang="ko-KR" dirty="0" err="1" smtClean="0">
                          <a:solidFill>
                            <a:srgbClr val="FF0000"/>
                          </a:solidFill>
                        </a:rPr>
                        <a:t>int</a:t>
                      </a:r>
                      <a:endParaRPr lang="ko-KR" altLang="en-US" dirty="0">
                        <a:solidFill>
                          <a:srgbClr val="FF0000"/>
                        </a:solidFill>
                      </a:endParaRPr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4 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latinLnBrk="1"/>
                      <a:r>
                        <a:rPr lang="ko-KR" altLang="en-US" dirty="0" err="1" smtClean="0"/>
                        <a:t>기본정수형</a:t>
                      </a:r>
                      <a:r>
                        <a:rPr lang="ko-KR" altLang="en-US" dirty="0" smtClean="0"/>
                        <a:t>  </a:t>
                      </a:r>
                      <a:r>
                        <a:rPr lang="en-US" altLang="ko-KR" dirty="0" smtClean="0"/>
                        <a:t>-2</a:t>
                      </a:r>
                      <a:r>
                        <a:rPr lang="en-US" altLang="ko-KR" baseline="30000" dirty="0" smtClean="0"/>
                        <a:t>31</a:t>
                      </a:r>
                      <a:r>
                        <a:rPr lang="en-US" altLang="ko-KR" baseline="0" dirty="0" smtClean="0"/>
                        <a:t> ~ 2</a:t>
                      </a:r>
                      <a:r>
                        <a:rPr lang="en-US" altLang="ko-KR" baseline="30000" dirty="0" smtClean="0"/>
                        <a:t>31</a:t>
                      </a:r>
                      <a:r>
                        <a:rPr lang="en-US" altLang="ko-KR" baseline="0" dirty="0" smtClean="0"/>
                        <a:t>-1  </a:t>
                      </a:r>
                    </a:p>
                    <a:p>
                      <a:pPr latinLnBrk="1"/>
                      <a:r>
                        <a:rPr lang="en-US" altLang="ko-KR" baseline="0" dirty="0" smtClean="0"/>
                        <a:t>( -2147483648 ~ 2147483647)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5"/>
                  </a:ext>
                </a:extLst>
              </a:tr>
              <a:tr h="217424">
                <a:tc vMerge="1">
                  <a:txBody>
                    <a:bodyPr/>
                    <a:lstStyle/>
                    <a:p>
                      <a:pPr algn="ctr" latinLnBrk="1"/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long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8 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dirty="0" smtClean="0"/>
                        <a:t>숫자의 끝에 </a:t>
                      </a:r>
                      <a:r>
                        <a:rPr lang="en-US" altLang="ko-KR" dirty="0" smtClean="0"/>
                        <a:t>l,</a:t>
                      </a:r>
                      <a:r>
                        <a:rPr lang="en-US" altLang="ko-KR" baseline="0" dirty="0" smtClean="0"/>
                        <a:t> L</a:t>
                      </a:r>
                      <a:r>
                        <a:rPr lang="ko-KR" altLang="en-US" baseline="0" dirty="0" smtClean="0"/>
                        <a:t>을 붙인다</a:t>
                      </a:r>
                      <a:r>
                        <a:rPr lang="en-US" altLang="ko-KR" baseline="0" dirty="0" smtClean="0"/>
                        <a:t>. </a:t>
                      </a:r>
                      <a:r>
                        <a:rPr lang="en-US" altLang="ko-KR" dirty="0" smtClean="0"/>
                        <a:t>-2</a:t>
                      </a:r>
                      <a:r>
                        <a:rPr lang="en-US" altLang="ko-KR" baseline="30000" dirty="0" smtClean="0"/>
                        <a:t>63</a:t>
                      </a:r>
                      <a:r>
                        <a:rPr lang="en-US" altLang="ko-KR" baseline="0" dirty="0" smtClean="0"/>
                        <a:t> ~ 2</a:t>
                      </a:r>
                      <a:r>
                        <a:rPr lang="en-US" altLang="ko-KR" baseline="30000" dirty="0" smtClean="0"/>
                        <a:t>63</a:t>
                      </a:r>
                      <a:r>
                        <a:rPr lang="en-US" altLang="ko-KR" baseline="0" dirty="0" smtClean="0"/>
                        <a:t>-1</a:t>
                      </a:r>
                      <a:endParaRPr lang="ko-KR" altLang="en-US" dirty="0" smtClean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6"/>
                  </a:ext>
                </a:extLst>
              </a:tr>
              <a:tr h="143256">
                <a:tc rowSpan="2">
                  <a:txBody>
                    <a:bodyPr/>
                    <a:lstStyle/>
                    <a:p>
                      <a:pPr marL="0" marR="0" indent="0" algn="ctr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dirty="0" smtClean="0"/>
                        <a:t>실수</a:t>
                      </a:r>
                    </a:p>
                  </a:txBody>
                  <a:tcPr anchor="ctr"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float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4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dirty="0" smtClean="0"/>
                        <a:t>숫자의 끝에 </a:t>
                      </a:r>
                      <a:r>
                        <a:rPr lang="en-US" altLang="ko-KR" dirty="0" err="1" smtClean="0"/>
                        <a:t>f,F</a:t>
                      </a:r>
                      <a:r>
                        <a:rPr lang="ko-KR" altLang="en-US" baseline="0" dirty="0" smtClean="0"/>
                        <a:t>을 붙인다</a:t>
                      </a:r>
                      <a:r>
                        <a:rPr lang="en-US" altLang="ko-KR" baseline="0" dirty="0" smtClean="0"/>
                        <a:t>.  </a:t>
                      </a:r>
                    </a:p>
                    <a:p>
                      <a:pPr marL="0" marR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baseline="0" dirty="0" smtClean="0"/>
                        <a:t>약 </a:t>
                      </a:r>
                      <a:r>
                        <a:rPr lang="en-US" altLang="ko-KR" baseline="0" dirty="0" smtClean="0"/>
                        <a:t>-3.4*10</a:t>
                      </a:r>
                      <a:r>
                        <a:rPr lang="en-US" altLang="ko-KR" sz="1800" baseline="30000" dirty="0" smtClean="0"/>
                        <a:t>38 </a:t>
                      </a:r>
                      <a:r>
                        <a:rPr lang="en-US" altLang="ko-KR" sz="1800" baseline="0" dirty="0" smtClean="0"/>
                        <a:t>~</a:t>
                      </a:r>
                      <a:r>
                        <a:rPr lang="en-US" altLang="ko-KR" baseline="0" dirty="0" smtClean="0"/>
                        <a:t>3.4*10</a:t>
                      </a:r>
                      <a:r>
                        <a:rPr lang="en-US" altLang="ko-KR" sz="1800" baseline="30000" dirty="0" smtClean="0"/>
                        <a:t>38</a:t>
                      </a:r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7"/>
                  </a:ext>
                </a:extLst>
              </a:tr>
              <a:tr h="0">
                <a:tc vMerge="1">
                  <a:txBody>
                    <a:bodyPr/>
                    <a:lstStyle/>
                    <a:p>
                      <a:pPr algn="ctr" latinLnBrk="1"/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smtClean="0">
                          <a:solidFill>
                            <a:srgbClr val="FF0000"/>
                          </a:solidFill>
                        </a:rPr>
                        <a:t>double</a:t>
                      </a:r>
                      <a:endParaRPr lang="ko-KR" altLang="en-US" dirty="0">
                        <a:solidFill>
                          <a:srgbClr val="FF0000"/>
                        </a:solidFill>
                      </a:endParaRPr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8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dirty="0" err="1" smtClean="0"/>
                        <a:t>기본실수형</a:t>
                      </a:r>
                      <a:r>
                        <a:rPr lang="ko-KR" altLang="en-US" dirty="0" smtClean="0"/>
                        <a:t> </a:t>
                      </a:r>
                      <a:r>
                        <a:rPr lang="en-US" altLang="ko-KR" dirty="0" smtClean="0"/>
                        <a:t>, </a:t>
                      </a:r>
                      <a:r>
                        <a:rPr lang="ko-KR" altLang="en-US" baseline="0" dirty="0" smtClean="0"/>
                        <a:t>약 </a:t>
                      </a:r>
                      <a:r>
                        <a:rPr lang="en-US" altLang="ko-KR" baseline="0" dirty="0" smtClean="0"/>
                        <a:t>-1.7*10</a:t>
                      </a:r>
                      <a:r>
                        <a:rPr lang="en-US" altLang="ko-KR" sz="1800" baseline="30000" dirty="0" smtClean="0"/>
                        <a:t>308 </a:t>
                      </a:r>
                      <a:r>
                        <a:rPr lang="en-US" altLang="ko-KR" sz="1800" baseline="0" dirty="0" smtClean="0"/>
                        <a:t>~1</a:t>
                      </a:r>
                      <a:r>
                        <a:rPr lang="en-US" altLang="ko-KR" baseline="0" dirty="0" smtClean="0"/>
                        <a:t>.7*10</a:t>
                      </a:r>
                      <a:r>
                        <a:rPr lang="en-US" altLang="ko-KR" sz="1800" baseline="30000" dirty="0" smtClean="0"/>
                        <a:t>38</a:t>
                      </a:r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8"/>
                  </a:ext>
                </a:extLst>
              </a:tr>
            </a:tbl>
          </a:graphicData>
        </a:graphic>
      </p:graphicFrame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slides/slide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ko-KR" altLang="en-US" dirty="0" smtClean="0"/>
              <a:t>데이터</a:t>
            </a:r>
            <a:r>
              <a:rPr lang="en-US" altLang="ko-KR" dirty="0" smtClean="0"/>
              <a:t> </a:t>
            </a:r>
            <a:r>
              <a:rPr lang="ko-KR" altLang="en-US" dirty="0" smtClean="0"/>
              <a:t>타입 </a:t>
            </a:r>
            <a:r>
              <a:rPr lang="en-US" altLang="ko-KR" dirty="0" smtClean="0"/>
              <a:t>– </a:t>
            </a:r>
            <a:r>
              <a:rPr lang="ko-KR" altLang="en-US" dirty="0" smtClean="0"/>
              <a:t>기본 타입</a:t>
            </a:r>
            <a:endParaRPr lang="ko-KR" altLang="en-US" dirty="0"/>
          </a:p>
        </p:txBody>
      </p:sp>
      <p:sp>
        <p:nvSpPr>
          <p:cNvPr id="3" name="내용 개체 틀 2"/>
          <p:cNvSpPr>
            <a:spLocks noGrp="1"/>
          </p:cNvSpPr>
          <p:nvPr>
            <p:ph sz="quarter" idx="1"/>
          </p:nvPr>
        </p:nvSpPr>
        <p:spPr/>
        <p:txBody>
          <a:bodyPr>
            <a:normAutofit fontScale="85000" lnSpcReduction="20000"/>
          </a:bodyPr>
          <a:lstStyle/>
          <a:p>
            <a:r>
              <a:rPr lang="ko-KR" altLang="en-US" dirty="0" smtClean="0"/>
              <a:t>다음</a:t>
            </a:r>
            <a:r>
              <a:rPr lang="en-US" altLang="ko-KR" dirty="0" smtClean="0"/>
              <a:t> </a:t>
            </a:r>
            <a:r>
              <a:rPr lang="ko-KR" altLang="en-US" dirty="0" smtClean="0"/>
              <a:t>명령어의  단계별 에러 및 결과를 추측해보자</a:t>
            </a:r>
            <a:r>
              <a:rPr lang="en-US" altLang="ko-KR" dirty="0" smtClean="0"/>
              <a:t>. </a:t>
            </a:r>
          </a:p>
          <a:p>
            <a:pPr>
              <a:buNone/>
            </a:pPr>
            <a:r>
              <a:rPr lang="en-US" altLang="ko-KR" dirty="0" smtClean="0"/>
              <a:t>		</a:t>
            </a:r>
          </a:p>
          <a:p>
            <a:pPr>
              <a:buNone/>
            </a:pPr>
            <a:r>
              <a:rPr lang="en-US" altLang="ko-KR" dirty="0" smtClean="0"/>
              <a:t>            </a:t>
            </a:r>
            <a:r>
              <a:rPr lang="en-US" altLang="ko-KR" dirty="0" err="1" smtClean="0"/>
              <a:t>int</a:t>
            </a:r>
            <a:r>
              <a:rPr lang="en-US" altLang="ko-KR" dirty="0" smtClean="0"/>
              <a:t>  a = 19;</a:t>
            </a:r>
          </a:p>
          <a:p>
            <a:pPr>
              <a:buNone/>
            </a:pPr>
            <a:r>
              <a:rPr lang="en-US" altLang="ko-KR" dirty="0" smtClean="0"/>
              <a:t>		</a:t>
            </a:r>
            <a:r>
              <a:rPr lang="en-US" altLang="ko-KR" dirty="0" err="1" smtClean="0"/>
              <a:t>int</a:t>
            </a:r>
            <a:r>
              <a:rPr lang="en-US" altLang="ko-KR" dirty="0" smtClean="0"/>
              <a:t>  b = 2147483648;  </a:t>
            </a:r>
          </a:p>
          <a:p>
            <a:pPr>
              <a:buNone/>
            </a:pPr>
            <a:r>
              <a:rPr lang="en-US" altLang="ko-KR" dirty="0" smtClean="0"/>
              <a:t>		</a:t>
            </a:r>
            <a:r>
              <a:rPr lang="en-US" altLang="ko-KR" dirty="0" err="1" smtClean="0"/>
              <a:t>int</a:t>
            </a:r>
            <a:r>
              <a:rPr lang="en-US" altLang="ko-KR" dirty="0" smtClean="0"/>
              <a:t>  c = 3.14;  </a:t>
            </a:r>
          </a:p>
          <a:p>
            <a:pPr>
              <a:buNone/>
            </a:pPr>
            <a:r>
              <a:rPr lang="en-US" altLang="ko-KR" dirty="0" smtClean="0"/>
              <a:t>		double  d = 7.789; </a:t>
            </a:r>
          </a:p>
          <a:p>
            <a:pPr>
              <a:buNone/>
            </a:pPr>
            <a:endParaRPr lang="en-US" altLang="ko-KR" dirty="0" smtClean="0"/>
          </a:p>
          <a:p>
            <a:pPr>
              <a:buNone/>
            </a:pPr>
            <a:r>
              <a:rPr lang="en-US" altLang="ko-KR" dirty="0" smtClean="0"/>
              <a:t>            </a:t>
            </a:r>
            <a:r>
              <a:rPr lang="en-US" altLang="ko-KR" dirty="0" err="1" smtClean="0"/>
              <a:t>int</a:t>
            </a:r>
            <a:r>
              <a:rPr lang="en-US" altLang="ko-KR" dirty="0" smtClean="0"/>
              <a:t>   e = a + b;  </a:t>
            </a:r>
          </a:p>
          <a:p>
            <a:pPr>
              <a:buNone/>
            </a:pPr>
            <a:r>
              <a:rPr lang="en-US" altLang="ko-KR" dirty="0" smtClean="0"/>
              <a:t>		</a:t>
            </a:r>
            <a:r>
              <a:rPr lang="en-US" altLang="ko-KR" dirty="0" err="1" smtClean="0"/>
              <a:t>int</a:t>
            </a:r>
            <a:r>
              <a:rPr lang="en-US" altLang="ko-KR" dirty="0" smtClean="0"/>
              <a:t>   f = a + c;     </a:t>
            </a:r>
          </a:p>
          <a:p>
            <a:pPr>
              <a:buNone/>
            </a:pPr>
            <a:r>
              <a:rPr lang="en-US" altLang="ko-KR" dirty="0" smtClean="0"/>
              <a:t>		</a:t>
            </a:r>
            <a:r>
              <a:rPr lang="en-US" altLang="ko-KR" dirty="0" err="1" smtClean="0"/>
              <a:t>int</a:t>
            </a:r>
            <a:r>
              <a:rPr lang="en-US" altLang="ko-KR" dirty="0" smtClean="0"/>
              <a:t>   g = c + d;    </a:t>
            </a:r>
          </a:p>
          <a:p>
            <a:pPr>
              <a:buNone/>
            </a:pPr>
            <a:r>
              <a:rPr lang="en-US" altLang="ko-KR" dirty="0" smtClean="0"/>
              <a:t>		double   h = c + d; </a:t>
            </a:r>
          </a:p>
          <a:p>
            <a:endParaRPr lang="en-US" altLang="ko-KR" dirty="0" smtClean="0"/>
          </a:p>
          <a:p>
            <a:endParaRPr lang="en-US" altLang="ko-KR" dirty="0" smtClean="0"/>
          </a:p>
          <a:p>
            <a:pPr>
              <a:buNone/>
            </a:pPr>
            <a:r>
              <a:rPr lang="en-US" altLang="ko-KR" sz="2000" dirty="0" smtClean="0"/>
              <a:t>                              </a:t>
            </a:r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3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dirty="0" smtClean="0"/>
              <a:t>자바 기본과정 정리 </a:t>
            </a:r>
            <a:r>
              <a:rPr lang="en-US" altLang="ko-KR" dirty="0" smtClean="0"/>
              <a:t>: </a:t>
            </a:r>
            <a:r>
              <a:rPr lang="ko-KR" altLang="en-US" dirty="0" smtClean="0"/>
              <a:t>백현정</a:t>
            </a:r>
            <a:endParaRPr lang="ko-KR" altLang="en-US" dirty="0"/>
          </a:p>
        </p:txBody>
      </p:sp>
      <p:sp>
        <p:nvSpPr>
          <p:cNvPr id="6" name="TextBox 5"/>
          <p:cNvSpPr txBox="1"/>
          <p:nvPr/>
        </p:nvSpPr>
        <p:spPr>
          <a:xfrm>
            <a:off x="4267200" y="2209800"/>
            <a:ext cx="2944396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ko-KR" altLang="en-US" dirty="0" err="1" smtClean="0">
                <a:solidFill>
                  <a:srgbClr val="FF0000"/>
                </a:solidFill>
              </a:rPr>
              <a:t>에러발생</a:t>
            </a:r>
            <a:r>
              <a:rPr lang="ko-KR" altLang="en-US" dirty="0" smtClean="0">
                <a:solidFill>
                  <a:srgbClr val="FF0000"/>
                </a:solidFill>
              </a:rPr>
              <a:t> </a:t>
            </a:r>
            <a:r>
              <a:rPr lang="en-US" altLang="ko-KR" dirty="0" smtClean="0">
                <a:solidFill>
                  <a:srgbClr val="FF0000"/>
                </a:solidFill>
              </a:rPr>
              <a:t>: 2147483647 </a:t>
            </a:r>
            <a:r>
              <a:rPr lang="ko-KR" altLang="en-US" dirty="0" smtClean="0">
                <a:solidFill>
                  <a:srgbClr val="FF0000"/>
                </a:solidFill>
              </a:rPr>
              <a:t>까지</a:t>
            </a:r>
            <a:endParaRPr lang="ko-KR" altLang="en-US" dirty="0">
              <a:solidFill>
                <a:srgbClr val="FF0000"/>
              </a:solidFill>
            </a:endParaRPr>
          </a:p>
        </p:txBody>
      </p:sp>
      <p:sp>
        <p:nvSpPr>
          <p:cNvPr id="7" name="TextBox 6"/>
          <p:cNvSpPr txBox="1"/>
          <p:nvPr/>
        </p:nvSpPr>
        <p:spPr>
          <a:xfrm>
            <a:off x="4267200" y="2532289"/>
            <a:ext cx="2417008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ko-KR" altLang="en-US" dirty="0" err="1" smtClean="0">
                <a:solidFill>
                  <a:srgbClr val="FF0000"/>
                </a:solidFill>
              </a:rPr>
              <a:t>에러발생</a:t>
            </a:r>
            <a:r>
              <a:rPr lang="ko-KR" altLang="en-US" dirty="0" smtClean="0">
                <a:solidFill>
                  <a:srgbClr val="FF0000"/>
                </a:solidFill>
              </a:rPr>
              <a:t> </a:t>
            </a:r>
            <a:r>
              <a:rPr lang="en-US" altLang="ko-KR" dirty="0" smtClean="0">
                <a:solidFill>
                  <a:srgbClr val="FF0000"/>
                </a:solidFill>
              </a:rPr>
              <a:t>: c</a:t>
            </a:r>
            <a:r>
              <a:rPr lang="ko-KR" altLang="en-US" dirty="0" smtClean="0">
                <a:solidFill>
                  <a:srgbClr val="FF0000"/>
                </a:solidFill>
              </a:rPr>
              <a:t>는 정수형 </a:t>
            </a:r>
            <a:endParaRPr lang="ko-KR" altLang="en-US" dirty="0">
              <a:solidFill>
                <a:srgbClr val="FF0000"/>
              </a:solidFill>
            </a:endParaRPr>
          </a:p>
        </p:txBody>
      </p:sp>
      <p:sp>
        <p:nvSpPr>
          <p:cNvPr id="8" name="TextBox 7"/>
          <p:cNvSpPr txBox="1"/>
          <p:nvPr/>
        </p:nvSpPr>
        <p:spPr>
          <a:xfrm>
            <a:off x="4313065" y="3566801"/>
            <a:ext cx="3021340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ko-KR" altLang="en-US" dirty="0" err="1" smtClean="0">
                <a:solidFill>
                  <a:srgbClr val="FF0000"/>
                </a:solidFill>
              </a:rPr>
              <a:t>에러발생</a:t>
            </a:r>
            <a:r>
              <a:rPr lang="ko-KR" altLang="en-US" dirty="0" smtClean="0">
                <a:solidFill>
                  <a:srgbClr val="FF0000"/>
                </a:solidFill>
              </a:rPr>
              <a:t> </a:t>
            </a:r>
            <a:r>
              <a:rPr lang="en-US" altLang="ko-KR" dirty="0" smtClean="0">
                <a:solidFill>
                  <a:srgbClr val="FF0000"/>
                </a:solidFill>
              </a:rPr>
              <a:t>: </a:t>
            </a:r>
            <a:r>
              <a:rPr lang="en-US" altLang="ko-KR" dirty="0" err="1" smtClean="0">
                <a:solidFill>
                  <a:srgbClr val="FF0000"/>
                </a:solidFill>
              </a:rPr>
              <a:t>int</a:t>
            </a:r>
            <a:r>
              <a:rPr lang="ko-KR" altLang="en-US" dirty="0" smtClean="0">
                <a:solidFill>
                  <a:srgbClr val="FF0000"/>
                </a:solidFill>
              </a:rPr>
              <a:t> 범위를</a:t>
            </a:r>
            <a:r>
              <a:rPr lang="en-US" altLang="ko-KR" dirty="0" smtClean="0">
                <a:solidFill>
                  <a:srgbClr val="FF0000"/>
                </a:solidFill>
              </a:rPr>
              <a:t> </a:t>
            </a:r>
            <a:r>
              <a:rPr lang="ko-KR" altLang="en-US" dirty="0" smtClean="0">
                <a:solidFill>
                  <a:srgbClr val="FF0000"/>
                </a:solidFill>
              </a:rPr>
              <a:t>벗어남</a:t>
            </a:r>
            <a:endParaRPr lang="ko-KR" altLang="en-US" dirty="0">
              <a:solidFill>
                <a:srgbClr val="FF0000"/>
              </a:solidFill>
            </a:endParaRPr>
          </a:p>
        </p:txBody>
      </p:sp>
      <p:sp>
        <p:nvSpPr>
          <p:cNvPr id="9" name="TextBox 8"/>
          <p:cNvSpPr txBox="1"/>
          <p:nvPr/>
        </p:nvSpPr>
        <p:spPr>
          <a:xfrm>
            <a:off x="4313065" y="3889290"/>
            <a:ext cx="2417008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ko-KR" altLang="en-US" dirty="0" err="1" smtClean="0">
                <a:solidFill>
                  <a:srgbClr val="FF0000"/>
                </a:solidFill>
              </a:rPr>
              <a:t>에러발생</a:t>
            </a:r>
            <a:r>
              <a:rPr lang="ko-KR" altLang="en-US" dirty="0" smtClean="0">
                <a:solidFill>
                  <a:srgbClr val="FF0000"/>
                </a:solidFill>
              </a:rPr>
              <a:t> </a:t>
            </a:r>
            <a:r>
              <a:rPr lang="en-US" altLang="ko-KR" dirty="0" smtClean="0">
                <a:solidFill>
                  <a:srgbClr val="FF0000"/>
                </a:solidFill>
              </a:rPr>
              <a:t>: f</a:t>
            </a:r>
            <a:r>
              <a:rPr lang="ko-KR" altLang="en-US" dirty="0" smtClean="0">
                <a:solidFill>
                  <a:srgbClr val="FF0000"/>
                </a:solidFill>
              </a:rPr>
              <a:t>는 정수형 </a:t>
            </a:r>
            <a:endParaRPr lang="ko-KR" altLang="en-US" dirty="0">
              <a:solidFill>
                <a:srgbClr val="FF0000"/>
              </a:solidFill>
            </a:endParaRPr>
          </a:p>
        </p:txBody>
      </p:sp>
      <p:sp>
        <p:nvSpPr>
          <p:cNvPr id="10" name="TextBox 9"/>
          <p:cNvSpPr txBox="1"/>
          <p:nvPr/>
        </p:nvSpPr>
        <p:spPr>
          <a:xfrm>
            <a:off x="4313065" y="4227239"/>
            <a:ext cx="2417008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ko-KR" altLang="en-US" dirty="0" err="1" smtClean="0">
                <a:solidFill>
                  <a:srgbClr val="FF0000"/>
                </a:solidFill>
              </a:rPr>
              <a:t>에러발생</a:t>
            </a:r>
            <a:r>
              <a:rPr lang="ko-KR" altLang="en-US" dirty="0" smtClean="0">
                <a:solidFill>
                  <a:srgbClr val="FF0000"/>
                </a:solidFill>
              </a:rPr>
              <a:t> </a:t>
            </a:r>
            <a:r>
              <a:rPr lang="en-US" altLang="ko-KR" dirty="0" smtClean="0">
                <a:solidFill>
                  <a:srgbClr val="FF0000"/>
                </a:solidFill>
              </a:rPr>
              <a:t>: g</a:t>
            </a:r>
            <a:r>
              <a:rPr lang="ko-KR" altLang="en-US" dirty="0" smtClean="0">
                <a:solidFill>
                  <a:srgbClr val="FF0000"/>
                </a:solidFill>
              </a:rPr>
              <a:t>는 정수형 </a:t>
            </a:r>
            <a:endParaRPr lang="ko-KR" altLang="en-US" dirty="0">
              <a:solidFill>
                <a:srgbClr val="FF0000"/>
              </a:solidFill>
            </a:endParaRPr>
          </a:p>
        </p:txBody>
      </p:sp>
      <p:sp>
        <p:nvSpPr>
          <p:cNvPr id="11" name="TextBox 10"/>
          <p:cNvSpPr txBox="1"/>
          <p:nvPr/>
        </p:nvSpPr>
        <p:spPr>
          <a:xfrm>
            <a:off x="4267200" y="4563581"/>
            <a:ext cx="4552849" cy="646331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ko-KR" altLang="en-US" dirty="0" smtClean="0">
                <a:solidFill>
                  <a:srgbClr val="0070C0"/>
                </a:solidFill>
              </a:rPr>
              <a:t> </a:t>
            </a:r>
            <a:r>
              <a:rPr lang="en-US" altLang="ko-KR" dirty="0" smtClean="0">
                <a:solidFill>
                  <a:srgbClr val="0070C0"/>
                </a:solidFill>
              </a:rPr>
              <a:t>h</a:t>
            </a:r>
            <a:r>
              <a:rPr lang="ko-KR" altLang="en-US" dirty="0" smtClean="0">
                <a:solidFill>
                  <a:srgbClr val="0070C0"/>
                </a:solidFill>
              </a:rPr>
              <a:t>는 </a:t>
            </a:r>
            <a:r>
              <a:rPr lang="en-US" altLang="ko-KR" dirty="0" smtClean="0">
                <a:solidFill>
                  <a:srgbClr val="0070C0"/>
                </a:solidFill>
              </a:rPr>
              <a:t>double </a:t>
            </a:r>
            <a:r>
              <a:rPr lang="ko-KR" altLang="en-US" dirty="0" smtClean="0">
                <a:solidFill>
                  <a:srgbClr val="0070C0"/>
                </a:solidFill>
              </a:rPr>
              <a:t>이므로</a:t>
            </a:r>
            <a:r>
              <a:rPr lang="en-US" altLang="ko-KR" dirty="0" smtClean="0">
                <a:solidFill>
                  <a:srgbClr val="0070C0"/>
                </a:solidFill>
              </a:rPr>
              <a:t> </a:t>
            </a:r>
            <a:r>
              <a:rPr lang="ko-KR" altLang="en-US" dirty="0" smtClean="0">
                <a:solidFill>
                  <a:srgbClr val="0070C0"/>
                </a:solidFill>
              </a:rPr>
              <a:t>자동형변환이 발생하여 </a:t>
            </a:r>
            <a:endParaRPr lang="en-US" altLang="ko-KR" dirty="0" smtClean="0">
              <a:solidFill>
                <a:srgbClr val="0070C0"/>
              </a:solidFill>
            </a:endParaRPr>
          </a:p>
          <a:p>
            <a:r>
              <a:rPr lang="ko-KR" altLang="en-US" dirty="0" smtClean="0">
                <a:solidFill>
                  <a:srgbClr val="0070C0"/>
                </a:solidFill>
              </a:rPr>
              <a:t>에러가 발생하지 않음</a:t>
            </a:r>
            <a:r>
              <a:rPr lang="en-US" altLang="ko-KR" dirty="0" smtClean="0">
                <a:solidFill>
                  <a:srgbClr val="0070C0"/>
                </a:solidFill>
              </a:rPr>
              <a:t>!!!</a:t>
            </a:r>
            <a:endParaRPr lang="ko-KR" altLang="en-US" dirty="0">
              <a:solidFill>
                <a:srgbClr val="0070C0"/>
              </a:solidFill>
            </a:endParaRPr>
          </a:p>
        </p:txBody>
      </p:sp>
    </p:spTree>
  </p:cSld>
  <p:clrMapOvr>
    <a:masterClrMapping/>
  </p:clrMapOvr>
  <p:timing>
    <p:tnLst>
      <p:par>
        <p:cTn id="1" dur="indefinite" restart="never" nodeType="tmRoot">
          <p:childTnLst>
            <p:seq concurrent="1" nextAc="seek">
              <p:cTn id="2" dur="indefinite" nodeType="mainSeq">
                <p:childTnLst>
                  <p:par>
                    <p:cTn id="3" fill="hold">
                      <p:stCondLst>
                        <p:cond delay="indefinite"/>
                      </p:stCondLst>
                      <p:childTnLst>
                        <p:par>
                          <p:cTn id="4" fill="hold">
                            <p:stCondLst>
                              <p:cond delay="0"/>
                            </p:stCondLst>
                            <p:childTnLst>
                              <p:par>
                                <p:cTn id="5" presetID="1" presetClass="entr" presetSubtype="0" fill="hold" grpId="0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6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6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7" fill="hold">
                      <p:stCondLst>
                        <p:cond delay="indefinite"/>
                      </p:stCondLst>
                      <p:childTnLst>
                        <p:par>
                          <p:cTn id="8" fill="hold">
                            <p:stCondLst>
                              <p:cond delay="0"/>
                            </p:stCondLst>
                            <p:childTnLst>
                              <p:par>
                                <p:cTn id="9" presetID="1" presetClass="entr" presetSubtype="0" fill="hold" grpId="0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10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7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11" fill="hold">
                      <p:stCondLst>
                        <p:cond delay="indefinite"/>
                      </p:stCondLst>
                      <p:childTnLst>
                        <p:par>
                          <p:cTn id="12" fill="hold">
                            <p:stCondLst>
                              <p:cond delay="0"/>
                            </p:stCondLst>
                            <p:childTnLst>
                              <p:par>
                                <p:cTn id="13" presetID="1" presetClass="entr" presetSubtype="0" fill="hold" grpId="0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14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8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15" fill="hold">
                      <p:stCondLst>
                        <p:cond delay="indefinite"/>
                      </p:stCondLst>
                      <p:childTnLst>
                        <p:par>
                          <p:cTn id="16" fill="hold">
                            <p:stCondLst>
                              <p:cond delay="0"/>
                            </p:stCondLst>
                            <p:childTnLst>
                              <p:par>
                                <p:cTn id="17" presetID="1" presetClass="entr" presetSubtype="0" fill="hold" grpId="0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18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9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19" fill="hold">
                      <p:stCondLst>
                        <p:cond delay="indefinite"/>
                      </p:stCondLst>
                      <p:childTnLst>
                        <p:par>
                          <p:cTn id="20" fill="hold">
                            <p:stCondLst>
                              <p:cond delay="0"/>
                            </p:stCondLst>
                            <p:childTnLst>
                              <p:par>
                                <p:cTn id="21" presetID="1" presetClass="entr" presetSubtype="0" fill="hold" grpId="0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22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10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23" fill="hold">
                      <p:stCondLst>
                        <p:cond delay="indefinite"/>
                      </p:stCondLst>
                      <p:childTnLst>
                        <p:par>
                          <p:cTn id="24" fill="hold">
                            <p:stCondLst>
                              <p:cond delay="0"/>
                            </p:stCondLst>
                            <p:childTnLst>
                              <p:par>
                                <p:cTn id="25" presetID="1" presetClass="entr" presetSubtype="0" fill="hold" grpId="0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26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11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</p:childTnLst>
              </p:cTn>
              <p:prevCondLst>
                <p:cond evt="onPrev" delay="0">
                  <p:tgtEl>
                    <p:sldTgt/>
                  </p:tgtEl>
                </p:cond>
              </p:prevCondLst>
              <p:nextCondLst>
                <p:cond evt="onNext" delay="0">
                  <p:tgtEl>
                    <p:sldTgt/>
                  </p:tgtEl>
                </p:cond>
              </p:nextCondLst>
            </p:seq>
          </p:childTnLst>
        </p:cTn>
      </p:par>
    </p:tnLst>
    <p:bldLst>
      <p:bldP spid="6" grpId="0"/>
      <p:bldP spid="7" grpId="0"/>
      <p:bldP spid="8" grpId="0"/>
      <p:bldP spid="9" grpId="0"/>
      <p:bldP spid="10" grpId="0"/>
      <p:bldP spid="11" grpId="0"/>
    </p:bldLst>
  </p:timing>
</p:sld>
</file>

<file path=ppt/slides/slide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>
          <a:xfrm>
            <a:off x="457200" y="1219200"/>
            <a:ext cx="8229600" cy="990600"/>
          </a:xfrm>
        </p:spPr>
        <p:txBody>
          <a:bodyPr>
            <a:normAutofit/>
          </a:bodyPr>
          <a:lstStyle/>
          <a:p>
            <a:r>
              <a:rPr lang="ko-KR" altLang="en-US" dirty="0" smtClean="0"/>
              <a:t>실습예제</a:t>
            </a:r>
            <a:r>
              <a:rPr lang="en-US" altLang="ko-KR" dirty="0" smtClean="0"/>
              <a:t> </a:t>
            </a:r>
            <a:endParaRPr lang="ko-KR" altLang="en-US" dirty="0"/>
          </a:p>
        </p:txBody>
      </p:sp>
      <p:sp>
        <p:nvSpPr>
          <p:cNvPr id="3" name="내용 개체 틀 2"/>
          <p:cNvSpPr>
            <a:spLocks noGrp="1"/>
          </p:cNvSpPr>
          <p:nvPr>
            <p:ph sz="quarter" idx="1"/>
          </p:nvPr>
        </p:nvSpPr>
        <p:spPr>
          <a:xfrm>
            <a:off x="457200" y="1295400"/>
            <a:ext cx="8001000" cy="4876800"/>
          </a:xfrm>
        </p:spPr>
        <p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p:style>
        <p:txBody>
          <a:bodyPr>
            <a:noAutofit/>
          </a:bodyPr>
          <a:lstStyle/>
          <a:p>
            <a:pPr marL="457200" indent="-457200">
              <a:buAutoNum type="arabicPeriod"/>
            </a:pPr>
            <a:r>
              <a:rPr lang="ko-KR" altLang="en-US" sz="2000" dirty="0" smtClean="0"/>
              <a:t>다음과 같은 형태로 세 명의 학생들 이름과 점수를 출력하고 합계를 계산하는 프로그램을 작성하라 </a:t>
            </a:r>
            <a:r>
              <a:rPr lang="en-US" altLang="ko-KR" sz="2000" dirty="0" smtClean="0"/>
              <a:t>. (Grade.java)</a:t>
            </a:r>
          </a:p>
          <a:p>
            <a:pPr marL="457200" indent="-457200">
              <a:buAutoNum type="arabicPeriod"/>
            </a:pPr>
            <a:endParaRPr lang="en-US" altLang="ko-KR" sz="2000" dirty="0" smtClean="0"/>
          </a:p>
          <a:p>
            <a:pPr marL="457200" indent="-457200">
              <a:buAutoNum type="arabicPeriod"/>
            </a:pPr>
            <a:endParaRPr lang="en-US" altLang="ko-KR" sz="2000" dirty="0" smtClean="0"/>
          </a:p>
          <a:p>
            <a:pPr marL="457200" indent="-457200">
              <a:buAutoNum type="arabicPeriod"/>
            </a:pPr>
            <a:endParaRPr lang="en-US" altLang="ko-KR" sz="2000" dirty="0" smtClean="0"/>
          </a:p>
          <a:p>
            <a:pPr marL="457200" indent="-457200">
              <a:buAutoNum type="arabicPeriod"/>
            </a:pPr>
            <a:endParaRPr lang="en-US" altLang="ko-KR" sz="2000" dirty="0" smtClean="0"/>
          </a:p>
          <a:p>
            <a:pPr marL="457200" indent="-457200">
              <a:buAutoNum type="arabicPeriod"/>
            </a:pPr>
            <a:endParaRPr lang="en-US" altLang="ko-KR" sz="2000" dirty="0" smtClean="0"/>
          </a:p>
          <a:p>
            <a:pPr marL="457200" indent="-457200">
              <a:buAutoNum type="arabicPeriod"/>
            </a:pPr>
            <a:endParaRPr lang="en-US" altLang="ko-KR" sz="2000" dirty="0" smtClean="0"/>
          </a:p>
          <a:p>
            <a:pPr marL="457200" indent="-457200">
              <a:buAutoNum type="arabicPeriod"/>
            </a:pPr>
            <a:r>
              <a:rPr lang="ko-KR" altLang="en-US" sz="2000" dirty="0" smtClean="0"/>
              <a:t>두 개의 임의의 실수</a:t>
            </a:r>
            <a:r>
              <a:rPr lang="en-US" altLang="ko-KR" sz="2000" dirty="0" smtClean="0"/>
              <a:t>(3.5</a:t>
            </a:r>
            <a:r>
              <a:rPr lang="ko-KR" altLang="en-US" sz="2000" dirty="0" smtClean="0"/>
              <a:t>와 </a:t>
            </a:r>
            <a:r>
              <a:rPr lang="en-US" altLang="ko-KR" sz="2000" dirty="0" smtClean="0"/>
              <a:t>7.2)</a:t>
            </a:r>
            <a:r>
              <a:rPr lang="ko-KR" altLang="en-US" sz="2000" dirty="0" smtClean="0"/>
              <a:t>를 정의하고 사칙연산의 결과를 출력하는 프로그램을 작성하라</a:t>
            </a:r>
            <a:r>
              <a:rPr lang="en-US" altLang="ko-KR" sz="2000" dirty="0" smtClean="0"/>
              <a:t>. </a:t>
            </a:r>
            <a:r>
              <a:rPr lang="ko-KR" altLang="en-US" sz="2000" dirty="0" smtClean="0"/>
              <a:t> </a:t>
            </a:r>
            <a:r>
              <a:rPr lang="en-US" altLang="ko-KR" sz="2000" dirty="0" smtClean="0"/>
              <a:t>(Four_op.java)</a:t>
            </a:r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4</a:t>
            </a:fld>
            <a:endParaRPr lang="ko-KR" altLang="en-US" dirty="0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dirty="0" smtClean="0"/>
              <a:t>자바 기본과정 정리 </a:t>
            </a:r>
            <a:r>
              <a:rPr lang="en-US" altLang="ko-KR" dirty="0" smtClean="0"/>
              <a:t>: </a:t>
            </a:r>
            <a:r>
              <a:rPr lang="ko-KR" altLang="en-US" dirty="0" smtClean="0"/>
              <a:t>백현정</a:t>
            </a:r>
            <a:endParaRPr lang="ko-KR" altLang="en-US" dirty="0"/>
          </a:p>
        </p:txBody>
      </p:sp>
      <p:pic>
        <p:nvPicPr>
          <p:cNvPr id="1027" name="Picture 3"/>
          <p:cNvPicPr>
            <a:picLocks noChangeAspect="1" noChangeArrowheads="1"/>
          </p:cNvPicPr>
          <p:nvPr/>
        </p:nvPicPr>
        <p:blipFill>
          <a:blip r:embed="rId3" cstate="print"/>
          <a:srcRect/>
          <a:stretch>
            <a:fillRect/>
          </a:stretch>
        </p:blipFill>
        <p:spPr bwMode="auto">
          <a:xfrm>
            <a:off x="1447800" y="2057400"/>
            <a:ext cx="3581400" cy="1574701"/>
          </a:xfrm>
          <a:prstGeom prst="rect">
            <a:avLst/>
          </a:prstGeom>
          <a:noFill/>
          <a:ln w="9525">
            <a:solidFill>
              <a:schemeClr val="tx1"/>
            </a:solidFill>
            <a:miter lim="800000"/>
            <a:headEnd/>
            <a:tailEnd/>
          </a:ln>
        </p:spPr>
      </p:pic>
      <p:sp>
        <p:nvSpPr>
          <p:cNvPr id="7" name="제목 1"/>
          <p:cNvSpPr txBox="1">
            <a:spLocks/>
          </p:cNvSpPr>
          <p:nvPr/>
        </p:nvSpPr>
        <p:spPr>
          <a:xfrm>
            <a:off x="457200" y="152400"/>
            <a:ext cx="8229600" cy="990600"/>
          </a:xfrm>
          <a:prstGeom prst="rect">
            <a:avLst/>
          </a:prstGeom>
        </p:spPr>
        <p:txBody>
          <a:bodyPr vert="horz" anchor="b" anchorCtr="0">
            <a:normAutofit/>
          </a:bodyPr>
          <a:lstStyle>
            <a:lvl1pPr algn="l" rtl="0" eaLnBrk="1" latinLnBrk="1" hangingPunct="1">
              <a:spcBef>
                <a:spcPct val="0"/>
              </a:spcBef>
              <a:buNone/>
              <a:defRPr kumimoji="0" sz="3200" kern="1200">
                <a:solidFill>
                  <a:schemeClr val="tx2"/>
                </a:solidFill>
                <a:latin typeface="+mj-lt"/>
                <a:ea typeface="+mj-ea"/>
                <a:cs typeface="+mj-cs"/>
              </a:defRPr>
            </a:lvl1pPr>
          </a:lstStyle>
          <a:p>
            <a:r>
              <a:rPr lang="ko-KR" altLang="en-US" smtClean="0"/>
              <a:t>실습예제</a:t>
            </a:r>
            <a:r>
              <a:rPr lang="en-US" altLang="ko-KR" smtClean="0"/>
              <a:t> </a:t>
            </a:r>
            <a:endParaRPr lang="ko-KR" altLang="en-US" dirty="0"/>
          </a:p>
        </p:txBody>
      </p: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slides/slide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>
            <a:normAutofit/>
          </a:bodyPr>
          <a:lstStyle/>
          <a:p>
            <a:r>
              <a:rPr lang="ko-KR" altLang="en-US" dirty="0" smtClean="0"/>
              <a:t>실습예제</a:t>
            </a:r>
            <a:r>
              <a:rPr lang="en-US" altLang="ko-KR" dirty="0" smtClean="0"/>
              <a:t> </a:t>
            </a:r>
            <a:endParaRPr lang="ko-KR" altLang="en-US" dirty="0"/>
          </a:p>
        </p:txBody>
      </p:sp>
      <p:sp>
        <p:nvSpPr>
          <p:cNvPr id="3" name="내용 개체 틀 2"/>
          <p:cNvSpPr>
            <a:spLocks noGrp="1"/>
          </p:cNvSpPr>
          <p:nvPr>
            <p:ph sz="quarter" idx="1"/>
          </p:nvPr>
        </p:nvSpPr>
        <p:spPr>
          <a:xfrm>
            <a:off x="457200" y="1219200"/>
            <a:ext cx="8001000" cy="4876800"/>
          </a:xfrm>
        </p:spPr>
        <p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p:style>
        <p:txBody>
          <a:bodyPr>
            <a:noAutofit/>
          </a:bodyPr>
          <a:lstStyle/>
          <a:p>
            <a:pPr marL="457200" indent="-457200">
              <a:buAutoNum type="arabicPeriod" startAt="3"/>
            </a:pPr>
            <a:r>
              <a:rPr lang="ko-KR" altLang="en-US" sz="2000" dirty="0" smtClean="0"/>
              <a:t>직사각형 모양의 땅 면적을 계산하여 출력하는 프로그램을 설계한 후 작성하라</a:t>
            </a:r>
            <a:r>
              <a:rPr lang="en-US" altLang="ko-KR" sz="2000" dirty="0" smtClean="0"/>
              <a:t>.  </a:t>
            </a:r>
            <a:r>
              <a:rPr lang="ko-KR" altLang="en-US" sz="2000" dirty="0" smtClean="0"/>
              <a:t>땅의</a:t>
            </a:r>
            <a:r>
              <a:rPr lang="en-US" altLang="ko-KR" sz="2000" dirty="0" smtClean="0"/>
              <a:t> </a:t>
            </a:r>
            <a:r>
              <a:rPr lang="ko-KR" altLang="en-US" sz="2000" dirty="0" smtClean="0"/>
              <a:t>가로 길이는 </a:t>
            </a:r>
            <a:r>
              <a:rPr lang="en-US" altLang="ko-KR" sz="2000" dirty="0" smtClean="0"/>
              <a:t>100m</a:t>
            </a:r>
            <a:r>
              <a:rPr lang="ko-KR" altLang="en-US" sz="2000" dirty="0" smtClean="0"/>
              <a:t>이고 세로 길이는 </a:t>
            </a:r>
            <a:r>
              <a:rPr lang="en-US" altLang="ko-KR" sz="2000" dirty="0" smtClean="0"/>
              <a:t>50m</a:t>
            </a:r>
            <a:r>
              <a:rPr lang="ko-KR" altLang="en-US" sz="2000" dirty="0" smtClean="0"/>
              <a:t>이다</a:t>
            </a:r>
            <a:r>
              <a:rPr lang="en-US" altLang="ko-KR" sz="2000" dirty="0" smtClean="0"/>
              <a:t>.  (Square. java)</a:t>
            </a:r>
          </a:p>
          <a:p>
            <a:pPr marL="457200" indent="-457200">
              <a:buAutoNum type="arabicPeriod" startAt="3"/>
            </a:pPr>
            <a:endParaRPr lang="en-US" altLang="ko-KR" sz="2000" dirty="0" smtClean="0"/>
          </a:p>
          <a:p>
            <a:pPr marL="457200" indent="-457200">
              <a:buAutoNum type="arabicPeriod" startAt="3"/>
            </a:pPr>
            <a:endParaRPr lang="en-US" altLang="ko-KR" sz="2000" dirty="0" smtClean="0"/>
          </a:p>
          <a:p>
            <a:pPr marL="457200" indent="-457200">
              <a:buAutoNum type="arabicPeriod" startAt="3"/>
            </a:pPr>
            <a:r>
              <a:rPr lang="en-US" altLang="ko-KR" sz="2000" dirty="0" smtClean="0"/>
              <a:t> </a:t>
            </a:r>
            <a:r>
              <a:rPr lang="ko-KR" altLang="en-US" sz="2000" dirty="0" smtClean="0"/>
              <a:t>주어진</a:t>
            </a:r>
            <a:r>
              <a:rPr lang="en-US" altLang="ko-KR" sz="2000" dirty="0" smtClean="0"/>
              <a:t> </a:t>
            </a:r>
            <a:r>
              <a:rPr lang="ko-KR" altLang="en-US" sz="2000" dirty="0" smtClean="0"/>
              <a:t>섭씨 온도를 화씨 온도로 바꾸어 주는 프로그램을 설계한 후 작성하라</a:t>
            </a:r>
            <a:r>
              <a:rPr lang="en-US" altLang="ko-KR" sz="2000" dirty="0" smtClean="0"/>
              <a:t>. </a:t>
            </a:r>
            <a:r>
              <a:rPr lang="ko-KR" altLang="en-US" sz="2000" dirty="0" smtClean="0"/>
              <a:t>주어진 섭씨 온도는 </a:t>
            </a:r>
            <a:r>
              <a:rPr lang="en-US" altLang="ko-KR" sz="2000" dirty="0" smtClean="0"/>
              <a:t>15</a:t>
            </a:r>
            <a:r>
              <a:rPr lang="ko-KR" altLang="en-US" sz="2000" dirty="0" smtClean="0"/>
              <a:t>도이다</a:t>
            </a:r>
            <a:r>
              <a:rPr lang="en-US" altLang="ko-KR" sz="2000" dirty="0" smtClean="0"/>
              <a:t>. (</a:t>
            </a:r>
            <a:r>
              <a:rPr lang="ko-KR" altLang="en-US" sz="2000" dirty="0" smtClean="0"/>
              <a:t>섭씨 온도 </a:t>
            </a:r>
            <a:r>
              <a:rPr lang="en-US" altLang="ko-KR" sz="2000" dirty="0" smtClean="0"/>
              <a:t>C</a:t>
            </a:r>
            <a:r>
              <a:rPr lang="ko-KR" altLang="en-US" sz="2000" dirty="0" smtClean="0"/>
              <a:t>를 화씨 온도 </a:t>
            </a:r>
            <a:r>
              <a:rPr lang="en-US" altLang="ko-KR" sz="2000" dirty="0" smtClean="0"/>
              <a:t>F</a:t>
            </a:r>
            <a:r>
              <a:rPr lang="ko-KR" altLang="en-US" sz="2000" dirty="0" smtClean="0"/>
              <a:t>로 바꾸어 주는 공식은 </a:t>
            </a:r>
            <a:r>
              <a:rPr lang="en-US" altLang="ko-KR" sz="2000" dirty="0" smtClean="0"/>
              <a:t>F = 9/5*c + 32  </a:t>
            </a:r>
            <a:r>
              <a:rPr lang="ko-KR" altLang="en-US" sz="2000" dirty="0" smtClean="0"/>
              <a:t>이다</a:t>
            </a:r>
            <a:r>
              <a:rPr lang="en-US" altLang="ko-KR" sz="2000" dirty="0" smtClean="0"/>
              <a:t>. ) (Temp.java)</a:t>
            </a:r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5</a:t>
            </a:fld>
            <a:endParaRPr lang="ko-KR" altLang="en-US" dirty="0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dirty="0" smtClean="0"/>
              <a:t>자바 기본과정 정리 </a:t>
            </a:r>
            <a:r>
              <a:rPr lang="en-US" altLang="ko-KR" dirty="0" smtClean="0"/>
              <a:t>: </a:t>
            </a:r>
            <a:r>
              <a:rPr lang="ko-KR" altLang="en-US" dirty="0" smtClean="0"/>
              <a:t>백현정</a:t>
            </a:r>
            <a:endParaRPr lang="ko-KR" altLang="en-US" dirty="0"/>
          </a:p>
        </p:txBody>
      </p: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slides/slide6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>
          <a:xfrm>
            <a:off x="457200" y="268069"/>
            <a:ext cx="8229600" cy="990600"/>
          </a:xfrm>
        </p:spPr>
        <p:txBody>
          <a:bodyPr>
            <a:normAutofit fontScale="90000"/>
          </a:bodyPr>
          <a:lstStyle/>
          <a:p>
            <a:r>
              <a:rPr lang="ko-KR" altLang="en-US" dirty="0" smtClean="0"/>
              <a:t>데이터</a:t>
            </a:r>
            <a:r>
              <a:rPr lang="en-US" altLang="ko-KR" dirty="0" smtClean="0"/>
              <a:t> </a:t>
            </a:r>
            <a:r>
              <a:rPr lang="ko-KR" altLang="en-US" dirty="0" err="1" smtClean="0"/>
              <a:t>형변환</a:t>
            </a:r>
            <a:r>
              <a:rPr lang="ko-KR" altLang="en-US" dirty="0" smtClean="0"/>
              <a:t> </a:t>
            </a:r>
            <a:r>
              <a:rPr lang="en-US" altLang="ko-KR" dirty="0" smtClean="0"/>
              <a:t>– </a:t>
            </a:r>
            <a:r>
              <a:rPr lang="ko-KR" altLang="en-US" dirty="0" smtClean="0"/>
              <a:t>묵시적 </a:t>
            </a:r>
            <a:r>
              <a:rPr lang="ko-KR" altLang="en-US" dirty="0" err="1" smtClean="0"/>
              <a:t>형변환</a:t>
            </a:r>
            <a:r>
              <a:rPr lang="en-US" altLang="ko-KR" dirty="0" smtClean="0"/>
              <a:t>(DataTypeTest_01.java)</a:t>
            </a:r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6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dirty="0" smtClean="0"/>
              <a:t>자바 기본과정 정리 </a:t>
            </a:r>
            <a:r>
              <a:rPr lang="en-US" altLang="ko-KR" dirty="0" smtClean="0"/>
              <a:t>: </a:t>
            </a:r>
            <a:r>
              <a:rPr lang="ko-KR" altLang="en-US" dirty="0" smtClean="0"/>
              <a:t>백현정</a:t>
            </a:r>
            <a:endParaRPr lang="ko-KR" altLang="en-US" dirty="0"/>
          </a:p>
        </p:txBody>
      </p:sp>
      <p:graphicFrame>
        <p:nvGraphicFramePr>
          <p:cNvPr id="7" name="표 6"/>
          <p:cNvGraphicFramePr>
            <a:graphicFrameLocks noGrp="1"/>
          </p:cNvGraphicFramePr>
          <p:nvPr>
            <p:extLst>
              <p:ext uri="{D42A27DB-BD31-4B8C-83A1-F6EECF244321}">
                <p14:modId xmlns:p14="http://schemas.microsoft.com/office/powerpoint/2010/main" val="619753563"/>
              </p:ext>
            </p:extLst>
          </p:nvPr>
        </p:nvGraphicFramePr>
        <p:xfrm>
          <a:off x="1603248" y="1640912"/>
          <a:ext cx="3352799" cy="3312160"/>
        </p:xfrm>
        <a:graphic>
          <a:graphicData uri="http://schemas.openxmlformats.org/drawingml/2006/table">
            <a:tbl>
              <a:tblPr firstRow="1" bandRow="1">
                <a:tableStyleId>{5C22544A-7EE6-4342-B048-85BDC9FD1C3A}</a:tableStyleId>
              </a:tblPr>
              <a:tblGrid>
                <a:gridCol w="828869">
                  <a:extLst>
                    <a:ext uri="{9D8B030D-6E8A-4147-A177-3AD203B41FA5}">
                      <a16:colId xmlns:a16="http://schemas.microsoft.com/office/drawing/2014/main" val="20000"/>
                    </a:ext>
                  </a:extLst>
                </a:gridCol>
                <a:gridCol w="1076130">
                  <a:extLst>
                    <a:ext uri="{9D8B030D-6E8A-4147-A177-3AD203B41FA5}">
                      <a16:colId xmlns:a16="http://schemas.microsoft.com/office/drawing/2014/main" val="20001"/>
                    </a:ext>
                  </a:extLst>
                </a:gridCol>
                <a:gridCol w="1447800">
                  <a:extLst>
                    <a:ext uri="{9D8B030D-6E8A-4147-A177-3AD203B41FA5}">
                      <a16:colId xmlns:a16="http://schemas.microsoft.com/office/drawing/2014/main" val="20002"/>
                    </a:ext>
                  </a:extLst>
                </a:gridCol>
              </a:tblGrid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종류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타입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err="1" smtClean="0"/>
                        <a:t>바이트수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0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논리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baseline="0" dirty="0" smtClean="0"/>
                        <a:t> </a:t>
                      </a:r>
                      <a:r>
                        <a:rPr lang="en-US" altLang="ko-KR" baseline="0" dirty="0" err="1" smtClean="0"/>
                        <a:t>b</a:t>
                      </a:r>
                      <a:r>
                        <a:rPr lang="en-US" altLang="ko-KR" dirty="0" err="1" smtClean="0"/>
                        <a:t>oolean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1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1"/>
                  </a:ext>
                </a:extLst>
              </a:tr>
              <a:tr h="370840">
                <a:tc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문자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char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2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2"/>
                  </a:ext>
                </a:extLst>
              </a:tr>
              <a:tr h="370840">
                <a:tc rowSpan="4">
                  <a:txBody>
                    <a:bodyPr/>
                    <a:lstStyle/>
                    <a:p>
                      <a:pPr algn="ctr" latinLnBrk="1"/>
                      <a:r>
                        <a:rPr lang="ko-KR" altLang="en-US" dirty="0" smtClean="0"/>
                        <a:t>정수</a:t>
                      </a:r>
                      <a:endParaRPr lang="ko-KR" altLang="en-US" dirty="0"/>
                    </a:p>
                  </a:txBody>
                  <a:tcPr anchor="ctr"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byte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1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3"/>
                  </a:ext>
                </a:extLst>
              </a:tr>
              <a:tr h="0">
                <a:tc vMerge="1">
                  <a:txBody>
                    <a:bodyPr/>
                    <a:lstStyle/>
                    <a:p>
                      <a:pPr algn="ctr" latinLnBrk="1"/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short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2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4"/>
                  </a:ext>
                </a:extLst>
              </a:tr>
              <a:tr h="291592">
                <a:tc vMerge="1">
                  <a:txBody>
                    <a:bodyPr/>
                    <a:lstStyle/>
                    <a:p>
                      <a:pPr algn="ctr" latinLnBrk="1"/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</a:t>
                      </a:r>
                      <a:r>
                        <a:rPr lang="en-US" altLang="ko-KR" dirty="0" err="1" smtClean="0"/>
                        <a:t>int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4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5"/>
                  </a:ext>
                </a:extLst>
              </a:tr>
              <a:tr h="217424">
                <a:tc vMerge="1">
                  <a:txBody>
                    <a:bodyPr/>
                    <a:lstStyle/>
                    <a:p>
                      <a:pPr algn="ctr" latinLnBrk="1"/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long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8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6"/>
                  </a:ext>
                </a:extLst>
              </a:tr>
              <a:tr h="143256">
                <a:tc rowSpan="2">
                  <a:txBody>
                    <a:bodyPr/>
                    <a:lstStyle/>
                    <a:p>
                      <a:pPr marL="0" marR="0" indent="0" algn="ctr" defTabSz="914400" rtl="0" eaLnBrk="1" fontAlgn="auto" latinLnBrk="1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/>
                      </a:pPr>
                      <a:r>
                        <a:rPr lang="ko-KR" altLang="en-US" dirty="0" smtClean="0"/>
                        <a:t>실수</a:t>
                      </a:r>
                    </a:p>
                  </a:txBody>
                  <a:tcPr anchor="ctr"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float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4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7"/>
                  </a:ext>
                </a:extLst>
              </a:tr>
              <a:tr h="0">
                <a:tc vMerge="1">
                  <a:txBody>
                    <a:bodyPr/>
                    <a:lstStyle/>
                    <a:p>
                      <a:pPr algn="ctr" latinLnBrk="1"/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 double</a:t>
                      </a:r>
                      <a:endParaRPr lang="ko-KR" altLang="en-US" dirty="0"/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pPr algn="ctr" latinLnBrk="1"/>
                      <a:r>
                        <a:rPr lang="en-US" altLang="ko-KR" dirty="0" smtClean="0"/>
                        <a:t>8</a:t>
                      </a:r>
                      <a:endParaRPr lang="ko-KR" altLang="en-US" dirty="0"/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0008"/>
                  </a:ext>
                </a:extLst>
              </a:tr>
            </a:tbl>
          </a:graphicData>
        </a:graphic>
      </p:graphicFrame>
      <p:sp>
        <p:nvSpPr>
          <p:cNvPr id="8" name="아래쪽 화살표 7"/>
          <p:cNvSpPr/>
          <p:nvPr/>
        </p:nvSpPr>
        <p:spPr>
          <a:xfrm>
            <a:off x="5486400" y="1647952"/>
            <a:ext cx="152400" cy="3352800"/>
          </a:xfrm>
          <a:prstGeom prst="down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9" name="TextBox 8"/>
          <p:cNvSpPr txBox="1"/>
          <p:nvPr/>
        </p:nvSpPr>
        <p:spPr>
          <a:xfrm>
            <a:off x="1065545" y="5307423"/>
            <a:ext cx="1528303" cy="646331"/>
          </a:xfrm>
          <a:prstGeom prst="rect">
            <a:avLst/>
          </a:prstGeom>
        </p:spPr>
        <p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p:style>
        <p:txBody>
          <a:bodyPr wrap="none" rtlCol="0">
            <a:spAutoFit/>
          </a:bodyPr>
          <a:lstStyle/>
          <a:p>
            <a:r>
              <a:rPr lang="en-US" altLang="ko-KR" dirty="0" smtClean="0"/>
              <a:t>  byte</a:t>
            </a:r>
            <a:r>
              <a:rPr lang="ko-KR" altLang="en-US" dirty="0" smtClean="0"/>
              <a:t>  </a:t>
            </a:r>
            <a:r>
              <a:rPr lang="en-US" altLang="ko-KR" dirty="0" smtClean="0"/>
              <a:t>a = 10; </a:t>
            </a:r>
          </a:p>
          <a:p>
            <a:r>
              <a:rPr lang="en-US" altLang="ko-KR" dirty="0" smtClean="0"/>
              <a:t>  </a:t>
            </a:r>
            <a:r>
              <a:rPr lang="en-US" altLang="ko-KR" dirty="0" err="1" smtClean="0"/>
              <a:t>int</a:t>
            </a:r>
            <a:r>
              <a:rPr lang="en-US" altLang="ko-KR" dirty="0" smtClean="0"/>
              <a:t>  b = a; </a:t>
            </a:r>
            <a:endParaRPr lang="ko-KR" altLang="en-US" dirty="0"/>
          </a:p>
        </p:txBody>
      </p:sp>
      <p:sp>
        <p:nvSpPr>
          <p:cNvPr id="10" name="TextBox 9"/>
          <p:cNvSpPr txBox="1"/>
          <p:nvPr/>
        </p:nvSpPr>
        <p:spPr>
          <a:xfrm>
            <a:off x="3561794" y="5307423"/>
            <a:ext cx="1370247" cy="646331"/>
          </a:xfrm>
          <a:prstGeom prst="rect">
            <a:avLst/>
          </a:prstGeom>
        </p:spPr>
        <p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p:style>
        <p:txBody>
          <a:bodyPr wrap="none" rtlCol="0">
            <a:spAutoFit/>
          </a:bodyPr>
          <a:lstStyle/>
          <a:p>
            <a:r>
              <a:rPr lang="en-US" altLang="ko-KR" dirty="0" smtClean="0"/>
              <a:t>  </a:t>
            </a:r>
            <a:r>
              <a:rPr lang="en-US" altLang="ko-KR" dirty="0" err="1" smtClean="0"/>
              <a:t>int</a:t>
            </a:r>
            <a:r>
              <a:rPr lang="ko-KR" altLang="en-US" dirty="0" smtClean="0"/>
              <a:t>  </a:t>
            </a:r>
            <a:r>
              <a:rPr lang="en-US" altLang="ko-KR" dirty="0" smtClean="0"/>
              <a:t>a = 10; </a:t>
            </a:r>
          </a:p>
          <a:p>
            <a:r>
              <a:rPr lang="en-US" altLang="ko-KR" dirty="0" smtClean="0"/>
              <a:t>  byte b = a; </a:t>
            </a:r>
            <a:endParaRPr lang="ko-KR" altLang="en-US" dirty="0"/>
          </a:p>
        </p:txBody>
      </p:sp>
      <p:sp>
        <p:nvSpPr>
          <p:cNvPr id="3" name="TextBox 2"/>
          <p:cNvSpPr txBox="1"/>
          <p:nvPr/>
        </p:nvSpPr>
        <p:spPr>
          <a:xfrm>
            <a:off x="517188" y="1224463"/>
            <a:ext cx="8263801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ko-KR" altLang="en-US" dirty="0" smtClean="0"/>
              <a:t>데이터 </a:t>
            </a:r>
            <a:r>
              <a:rPr lang="ko-KR" altLang="en-US" dirty="0" err="1" smtClean="0"/>
              <a:t>형변환</a:t>
            </a:r>
            <a:r>
              <a:rPr lang="ko-KR" altLang="en-US" dirty="0" smtClean="0"/>
              <a:t> </a:t>
            </a:r>
            <a:r>
              <a:rPr lang="en-US" altLang="ko-KR" dirty="0" smtClean="0"/>
              <a:t>: </a:t>
            </a:r>
            <a:r>
              <a:rPr lang="ko-KR" altLang="en-US" dirty="0" smtClean="0"/>
              <a:t>이미 선언된 </a:t>
            </a:r>
            <a:r>
              <a:rPr lang="ko-KR" altLang="en-US" dirty="0" err="1" smtClean="0"/>
              <a:t>데이터형을</a:t>
            </a:r>
            <a:r>
              <a:rPr lang="ko-KR" altLang="en-US" dirty="0" smtClean="0"/>
              <a:t> 다른 데이터형으로 변환하는 것을 의미 </a:t>
            </a:r>
            <a:endParaRPr lang="ko-KR" altLang="en-US" dirty="0"/>
          </a:p>
        </p:txBody>
      </p:sp>
      <p:sp>
        <p:nvSpPr>
          <p:cNvPr id="6" name="위쪽 화살표 5"/>
          <p:cNvSpPr/>
          <p:nvPr/>
        </p:nvSpPr>
        <p:spPr>
          <a:xfrm>
            <a:off x="7162800" y="1640912"/>
            <a:ext cx="152400" cy="3359840"/>
          </a:xfrm>
          <a:prstGeom prst="upArrow">
            <a:avLst/>
          </a:prstGeom>
          <a:ln>
            <a:solidFill>
              <a:schemeClr val="accent4">
                <a:lumMod val="75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>
              <a:solidFill>
                <a:srgbClr val="FFC000"/>
              </a:solidFill>
            </a:endParaRPr>
          </a:p>
        </p:txBody>
      </p:sp>
      <p:sp>
        <p:nvSpPr>
          <p:cNvPr id="13" name="TextBox 12"/>
          <p:cNvSpPr txBox="1"/>
          <p:nvPr/>
        </p:nvSpPr>
        <p:spPr>
          <a:xfrm>
            <a:off x="5562600" y="3190500"/>
            <a:ext cx="1338828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ko-KR" altLang="en-US" dirty="0" err="1" smtClean="0"/>
              <a:t>자동형변환</a:t>
            </a:r>
            <a:endParaRPr lang="ko-KR" altLang="en-US" dirty="0"/>
          </a:p>
        </p:txBody>
      </p:sp>
      <p:sp>
        <p:nvSpPr>
          <p:cNvPr id="14" name="TextBox 13"/>
          <p:cNvSpPr txBox="1"/>
          <p:nvPr/>
        </p:nvSpPr>
        <p:spPr>
          <a:xfrm>
            <a:off x="7282962" y="3190500"/>
            <a:ext cx="1338828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ko-KR" altLang="en-US" dirty="0" err="1" smtClean="0"/>
              <a:t>강제형변환</a:t>
            </a:r>
            <a:endParaRPr lang="ko-KR" altLang="en-US" dirty="0"/>
          </a:p>
        </p:txBody>
      </p:sp>
      <p:sp>
        <p:nvSpPr>
          <p:cNvPr id="15" name="TextBox 14"/>
          <p:cNvSpPr txBox="1"/>
          <p:nvPr/>
        </p:nvSpPr>
        <p:spPr>
          <a:xfrm>
            <a:off x="2922874" y="5410200"/>
            <a:ext cx="429926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en-US" altLang="ko-KR" dirty="0" smtClean="0"/>
              <a:t>VS</a:t>
            </a:r>
            <a:endParaRPr lang="ko-KR" altLang="en-US" dirty="0"/>
          </a:p>
        </p:txBody>
      </p: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slides/slide7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>
            <a:normAutofit fontScale="90000"/>
          </a:bodyPr>
          <a:lstStyle/>
          <a:p>
            <a:r>
              <a:rPr lang="ko-KR" altLang="en-US" dirty="0" smtClean="0"/>
              <a:t>데이터</a:t>
            </a:r>
            <a:r>
              <a:rPr lang="en-US" altLang="ko-KR" dirty="0" smtClean="0"/>
              <a:t> </a:t>
            </a:r>
            <a:r>
              <a:rPr lang="ko-KR" altLang="en-US" dirty="0" err="1" smtClean="0"/>
              <a:t>형변환</a:t>
            </a:r>
            <a:r>
              <a:rPr lang="ko-KR" altLang="en-US" dirty="0" smtClean="0"/>
              <a:t> </a:t>
            </a:r>
            <a:r>
              <a:rPr lang="en-US" altLang="ko-KR" dirty="0" smtClean="0"/>
              <a:t>– </a:t>
            </a:r>
            <a:r>
              <a:rPr lang="ko-KR" altLang="en-US" dirty="0" err="1" smtClean="0"/>
              <a:t>강제형변환</a:t>
            </a:r>
            <a:r>
              <a:rPr lang="ko-KR" altLang="en-US" dirty="0" smtClean="0"/>
              <a:t> </a:t>
            </a:r>
            <a:r>
              <a:rPr lang="en-US" altLang="ko-KR" dirty="0" smtClean="0"/>
              <a:t>(</a:t>
            </a:r>
            <a:r>
              <a:rPr lang="ko-KR" altLang="en-US" dirty="0" smtClean="0"/>
              <a:t>타입 캐스팅</a:t>
            </a:r>
            <a:r>
              <a:rPr lang="en-US" altLang="ko-KR" dirty="0" smtClean="0"/>
              <a:t>)</a:t>
            </a:r>
            <a:br>
              <a:rPr lang="en-US" altLang="ko-KR" dirty="0" smtClean="0"/>
            </a:br>
            <a:r>
              <a:rPr lang="en-US" altLang="ko-KR" dirty="0" smtClean="0"/>
              <a:t>(DataTypeTest_02.java)</a:t>
            </a:r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7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dirty="0" smtClean="0"/>
              <a:t>자바 기본과정 정리 </a:t>
            </a:r>
            <a:r>
              <a:rPr lang="en-US" altLang="ko-KR" dirty="0" smtClean="0"/>
              <a:t>: </a:t>
            </a:r>
            <a:r>
              <a:rPr lang="ko-KR" altLang="en-US" dirty="0" smtClean="0"/>
              <a:t>백현정</a:t>
            </a:r>
            <a:endParaRPr lang="ko-KR" altLang="en-US" dirty="0"/>
          </a:p>
        </p:txBody>
      </p:sp>
      <p:sp>
        <p:nvSpPr>
          <p:cNvPr id="10" name="내용 개체 틀 2"/>
          <p:cNvSpPr txBox="1">
            <a:spLocks/>
          </p:cNvSpPr>
          <p:nvPr/>
        </p:nvSpPr>
        <p:spPr>
          <a:xfrm>
            <a:off x="304800" y="1219200"/>
            <a:ext cx="8229600" cy="4937760"/>
          </a:xfrm>
          <a:prstGeom prst="rect">
            <a:avLst/>
          </a:prstGeom>
        </p:spPr>
        <p:txBody>
          <a:bodyPr vert="horz">
            <a:normAutofit/>
          </a:bodyPr>
          <a:lstStyle/>
          <a:p>
            <a:pPr marL="274320" lvl="0" indent="-274320">
              <a:spcBef>
                <a:spcPts val="600"/>
              </a:spcBef>
              <a:buClr>
                <a:schemeClr val="accent1"/>
              </a:buClr>
              <a:buSzPct val="76000"/>
              <a:buFont typeface="Wingdings 3"/>
              <a:buChar char=""/>
            </a:pPr>
            <a:r>
              <a:rPr lang="ko-KR" altLang="en-US" sz="2800" dirty="0" err="1" smtClean="0"/>
              <a:t>강제형변환</a:t>
            </a:r>
            <a:r>
              <a:rPr lang="en-US" altLang="ko-KR" sz="2800" dirty="0" smtClean="0"/>
              <a:t>(</a:t>
            </a:r>
            <a:r>
              <a:rPr lang="ko-KR" altLang="en-US" sz="2800" dirty="0" smtClean="0"/>
              <a:t>타입 캐스팅</a:t>
            </a:r>
            <a:r>
              <a:rPr lang="en-US" altLang="ko-KR" sz="2800" dirty="0" smtClean="0"/>
              <a:t>)</a:t>
            </a:r>
            <a:r>
              <a:rPr lang="ko-KR" altLang="en-US" sz="2800" dirty="0" smtClean="0"/>
              <a:t>은 더 작은 데이터 형으로 변환하는 것이다</a:t>
            </a:r>
            <a:r>
              <a:rPr lang="en-US" altLang="ko-KR" sz="2800" dirty="0" smtClean="0"/>
              <a:t>. (</a:t>
            </a:r>
            <a:r>
              <a:rPr lang="ko-KR" altLang="en-US" sz="2800" dirty="0" smtClean="0"/>
              <a:t>교과서 </a:t>
            </a:r>
            <a:r>
              <a:rPr lang="en-US" altLang="ko-KR" sz="2800" dirty="0" smtClean="0"/>
              <a:t>20-21p</a:t>
            </a:r>
            <a:r>
              <a:rPr lang="ko-KR" altLang="en-US" sz="2800" dirty="0" smtClean="0"/>
              <a:t>예제</a:t>
            </a:r>
            <a:r>
              <a:rPr lang="en-US" altLang="ko-KR" sz="2800" dirty="0" smtClean="0"/>
              <a:t>) </a:t>
            </a:r>
            <a:r>
              <a:rPr kumimoji="0" lang="en-US" altLang="ko-KR" sz="2600" b="0" i="0" u="none" strike="noStrike" kern="1200" cap="none" spc="0" normalizeH="0" baseline="0" noProof="0" dirty="0" smtClean="0">
                <a:ln>
                  <a:noFill/>
                </a:ln>
                <a:solidFill>
                  <a:schemeClr val="tx1"/>
                </a:solidFill>
                <a:effectLst/>
                <a:uLnTx/>
                <a:uFillTx/>
                <a:latin typeface="+mn-lt"/>
                <a:ea typeface="+mn-ea"/>
                <a:cs typeface="+mn-cs"/>
              </a:rPr>
              <a:t>	</a:t>
            </a:r>
          </a:p>
          <a:p>
            <a:pPr marL="274320" lvl="0" indent="-274320">
              <a:spcBef>
                <a:spcPts val="600"/>
              </a:spcBef>
              <a:buClr>
                <a:schemeClr val="accent1"/>
              </a:buClr>
              <a:buSzPct val="76000"/>
              <a:buFont typeface="Wingdings 3"/>
              <a:buChar char=""/>
            </a:pPr>
            <a:r>
              <a:rPr lang="ko-KR" altLang="en-US" sz="2600" dirty="0" smtClean="0"/>
              <a:t>다음 코드를 타입 캐스팅해보자 </a:t>
            </a:r>
            <a:endParaRPr kumimoji="0" lang="en-US" altLang="ko-KR" sz="2600" b="0" i="0" u="none" strike="noStrike" kern="1200" cap="none" spc="0" normalizeH="0" baseline="0" noProof="0" dirty="0" smtClean="0">
              <a:ln>
                <a:noFill/>
              </a:ln>
              <a:solidFill>
                <a:schemeClr val="tx1"/>
              </a:solidFill>
              <a:effectLst/>
              <a:uLnTx/>
              <a:uFillTx/>
              <a:latin typeface="+mn-lt"/>
              <a:ea typeface="+mn-ea"/>
              <a:cs typeface="+mn-cs"/>
            </a:endParaRPr>
          </a:p>
          <a:p>
            <a:pPr marL="274320" marR="0" lvl="0" indent="-274320" algn="l" defTabSz="914400" rtl="0" eaLnBrk="1" fontAlgn="auto" latinLnBrk="1" hangingPunct="1">
              <a:lnSpc>
                <a:spcPct val="100000"/>
              </a:lnSpc>
              <a:spcBef>
                <a:spcPts val="600"/>
              </a:spcBef>
              <a:spcAft>
                <a:spcPts val="0"/>
              </a:spcAft>
              <a:buClr>
                <a:schemeClr val="accent1"/>
              </a:buClr>
              <a:buSzPct val="76000"/>
              <a:buFont typeface="Wingdings 3"/>
              <a:buChar char=""/>
              <a:tabLst/>
              <a:defRPr/>
            </a:pPr>
            <a:endParaRPr kumimoji="0" lang="en-US" altLang="ko-KR" sz="2600" b="0" i="0" u="none" strike="noStrike" kern="1200" cap="none" spc="0" normalizeH="0" baseline="0" noProof="0" dirty="0" smtClean="0">
              <a:ln>
                <a:noFill/>
              </a:ln>
              <a:solidFill>
                <a:schemeClr val="tx1"/>
              </a:solidFill>
              <a:effectLst/>
              <a:uLnTx/>
              <a:uFillTx/>
              <a:latin typeface="+mn-lt"/>
              <a:ea typeface="+mn-ea"/>
              <a:cs typeface="+mn-cs"/>
            </a:endParaRPr>
          </a:p>
          <a:p>
            <a:pPr marL="274320" marR="0" lvl="0" indent="-274320" algn="l" defTabSz="914400" rtl="0" eaLnBrk="1" fontAlgn="auto" latinLnBrk="1" hangingPunct="1">
              <a:lnSpc>
                <a:spcPct val="100000"/>
              </a:lnSpc>
              <a:spcBef>
                <a:spcPts val="600"/>
              </a:spcBef>
              <a:spcAft>
                <a:spcPts val="0"/>
              </a:spcAft>
              <a:buClr>
                <a:schemeClr val="accent1"/>
              </a:buClr>
              <a:buSzPct val="76000"/>
              <a:buFont typeface="Wingdings 3"/>
              <a:buNone/>
              <a:tabLst/>
              <a:defRPr/>
            </a:pPr>
            <a:r>
              <a:rPr kumimoji="0" lang="en-US" altLang="ko-KR" sz="2000" b="0" i="0" u="none" strike="noStrike" kern="1200" cap="none" spc="0" normalizeH="0" baseline="0" noProof="0" dirty="0" smtClean="0">
                <a:ln>
                  <a:noFill/>
                </a:ln>
                <a:solidFill>
                  <a:schemeClr val="tx1"/>
                </a:solidFill>
                <a:effectLst/>
                <a:uLnTx/>
                <a:uFillTx/>
                <a:latin typeface="+mn-lt"/>
                <a:ea typeface="+mn-ea"/>
                <a:cs typeface="+mn-cs"/>
              </a:rPr>
              <a:t>                              </a:t>
            </a:r>
          </a:p>
        </p:txBody>
      </p:sp>
      <p:sp>
        <p:nvSpPr>
          <p:cNvPr id="12" name="직사각형 11"/>
          <p:cNvSpPr/>
          <p:nvPr/>
        </p:nvSpPr>
        <p:spPr>
          <a:xfrm>
            <a:off x="304800" y="2724637"/>
            <a:ext cx="3581400" cy="1323439"/>
          </a:xfrm>
          <a:prstGeom prst="rect">
            <a:avLst/>
          </a:prstGeom>
        </p:spPr>
        <p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p:style>
        <p:txBody>
          <a:bodyPr wrap="square">
            <a:spAutoFit/>
          </a:bodyPr>
          <a:lstStyle/>
          <a:p>
            <a:r>
              <a:rPr lang="en-US" altLang="ko-KR" sz="2000" dirty="0" err="1" smtClean="0"/>
              <a:t>int</a:t>
            </a:r>
            <a:r>
              <a:rPr lang="en-US" altLang="ko-KR" sz="2000" dirty="0" smtClean="0"/>
              <a:t>  a = 12;</a:t>
            </a:r>
          </a:p>
          <a:p>
            <a:r>
              <a:rPr lang="en-US" altLang="ko-KR" sz="2000" dirty="0" smtClean="0"/>
              <a:t>byte  b = a;</a:t>
            </a:r>
          </a:p>
          <a:p>
            <a:r>
              <a:rPr lang="en-US" altLang="ko-KR" sz="2000" dirty="0" smtClean="0"/>
              <a:t>byte d = </a:t>
            </a:r>
            <a:r>
              <a:rPr lang="en-US" altLang="ko-KR" sz="2000" dirty="0" err="1" smtClean="0"/>
              <a:t>a+b</a:t>
            </a:r>
            <a:r>
              <a:rPr lang="en-US" altLang="ko-KR" sz="2000" dirty="0" smtClean="0"/>
              <a:t>;</a:t>
            </a:r>
          </a:p>
          <a:p>
            <a:r>
              <a:rPr lang="en-US" altLang="ko-KR" sz="2000" dirty="0" err="1" smtClean="0"/>
              <a:t>System.out.println</a:t>
            </a:r>
            <a:r>
              <a:rPr lang="en-US" altLang="ko-KR" sz="2000" dirty="0" smtClean="0"/>
              <a:t>( "</a:t>
            </a:r>
            <a:r>
              <a:rPr lang="en-US" altLang="ko-KR" sz="2000" dirty="0" err="1" smtClean="0"/>
              <a:t>a+b</a:t>
            </a:r>
            <a:r>
              <a:rPr lang="en-US" altLang="ko-KR" sz="2000" dirty="0" smtClean="0"/>
              <a:t> :" + d );</a:t>
            </a:r>
            <a:endParaRPr lang="ko-KR" altLang="en-US" sz="2000" dirty="0"/>
          </a:p>
        </p:txBody>
      </p:sp>
      <p:sp>
        <p:nvSpPr>
          <p:cNvPr id="14" name="아래쪽 화살표 13"/>
          <p:cNvSpPr/>
          <p:nvPr/>
        </p:nvSpPr>
        <p:spPr>
          <a:xfrm rot="16200000">
            <a:off x="4384548" y="3195856"/>
            <a:ext cx="533400" cy="381000"/>
          </a:xfrm>
          <a:prstGeom prst="down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9" name="직사각형 8"/>
          <p:cNvSpPr/>
          <p:nvPr/>
        </p:nvSpPr>
        <p:spPr>
          <a:xfrm>
            <a:off x="5240274" y="2727568"/>
            <a:ext cx="3581400" cy="1323439"/>
          </a:xfrm>
          <a:prstGeom prst="rect">
            <a:avLst/>
          </a:prstGeom>
        </p:spPr>
        <p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p:style>
        <p:txBody>
          <a:bodyPr wrap="square">
            <a:spAutoFit/>
          </a:bodyPr>
          <a:lstStyle/>
          <a:p>
            <a:r>
              <a:rPr lang="en-US" altLang="ko-KR" sz="2000" dirty="0" err="1" smtClean="0"/>
              <a:t>int</a:t>
            </a:r>
            <a:r>
              <a:rPr lang="en-US" altLang="ko-KR" sz="2000" dirty="0" smtClean="0"/>
              <a:t>  a = 12;</a:t>
            </a:r>
          </a:p>
          <a:p>
            <a:r>
              <a:rPr lang="en-US" altLang="ko-KR" sz="2000" dirty="0" smtClean="0"/>
              <a:t>byte  b = </a:t>
            </a:r>
            <a:r>
              <a:rPr lang="en-US" altLang="ko-KR" sz="2000" dirty="0" smtClean="0">
                <a:solidFill>
                  <a:srgbClr val="FF0000"/>
                </a:solidFill>
              </a:rPr>
              <a:t>(byte)</a:t>
            </a:r>
            <a:r>
              <a:rPr lang="en-US" altLang="ko-KR" sz="2000" dirty="0" smtClean="0"/>
              <a:t>a;</a:t>
            </a:r>
          </a:p>
          <a:p>
            <a:r>
              <a:rPr lang="en-US" altLang="ko-KR" sz="2000" dirty="0" smtClean="0"/>
              <a:t>byte d = </a:t>
            </a:r>
            <a:r>
              <a:rPr lang="en-US" altLang="ko-KR" sz="2000" dirty="0" err="1" smtClean="0"/>
              <a:t>a+b</a:t>
            </a:r>
            <a:r>
              <a:rPr lang="en-US" altLang="ko-KR" sz="2000" dirty="0" smtClean="0"/>
              <a:t>;</a:t>
            </a:r>
          </a:p>
          <a:p>
            <a:r>
              <a:rPr lang="en-US" altLang="ko-KR" sz="2000" dirty="0" err="1" smtClean="0"/>
              <a:t>System.out.println</a:t>
            </a:r>
            <a:r>
              <a:rPr lang="en-US" altLang="ko-KR" sz="2000" dirty="0" smtClean="0"/>
              <a:t>( "</a:t>
            </a:r>
            <a:r>
              <a:rPr lang="en-US" altLang="ko-KR" sz="2000" dirty="0" err="1" smtClean="0"/>
              <a:t>a+b</a:t>
            </a:r>
            <a:r>
              <a:rPr lang="en-US" altLang="ko-KR" sz="2000" dirty="0" smtClean="0"/>
              <a:t> :" + d );</a:t>
            </a:r>
            <a:endParaRPr lang="ko-KR" altLang="en-US" sz="2000" dirty="0"/>
          </a:p>
        </p:txBody>
      </p:sp>
      <p:sp>
        <p:nvSpPr>
          <p:cNvPr id="11" name="직사각형 10"/>
          <p:cNvSpPr/>
          <p:nvPr/>
        </p:nvSpPr>
        <p:spPr>
          <a:xfrm>
            <a:off x="5240274" y="4415887"/>
            <a:ext cx="3657600" cy="1323439"/>
          </a:xfrm>
          <a:prstGeom prst="rect">
            <a:avLst/>
          </a:prstGeom>
        </p:spPr>
        <p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p:style>
        <p:txBody>
          <a:bodyPr wrap="square">
            <a:spAutoFit/>
          </a:bodyPr>
          <a:lstStyle/>
          <a:p>
            <a:r>
              <a:rPr lang="en-US" altLang="ko-KR" sz="2000" dirty="0" err="1" smtClean="0"/>
              <a:t>int</a:t>
            </a:r>
            <a:r>
              <a:rPr lang="en-US" altLang="ko-KR" sz="2000" dirty="0" smtClean="0"/>
              <a:t>  a = 12;</a:t>
            </a:r>
          </a:p>
          <a:p>
            <a:r>
              <a:rPr lang="en-US" altLang="ko-KR" sz="2000" dirty="0" smtClean="0"/>
              <a:t>byte  b = </a:t>
            </a:r>
            <a:r>
              <a:rPr lang="en-US" altLang="ko-KR" sz="2000" b="1" dirty="0" smtClean="0">
                <a:solidFill>
                  <a:srgbClr val="FF0000"/>
                </a:solidFill>
              </a:rPr>
              <a:t>(byte)</a:t>
            </a:r>
            <a:r>
              <a:rPr lang="en-US" altLang="ko-KR" sz="2000" dirty="0" smtClean="0"/>
              <a:t>a;</a:t>
            </a:r>
          </a:p>
          <a:p>
            <a:r>
              <a:rPr lang="en-US" altLang="ko-KR" sz="2000" dirty="0" smtClean="0"/>
              <a:t>byte  d = </a:t>
            </a:r>
            <a:r>
              <a:rPr lang="en-US" altLang="ko-KR" sz="2000" dirty="0" smtClean="0">
                <a:solidFill>
                  <a:srgbClr val="FF0000"/>
                </a:solidFill>
              </a:rPr>
              <a:t>(byte)(</a:t>
            </a:r>
            <a:r>
              <a:rPr lang="en-US" altLang="ko-KR" sz="2000" dirty="0" err="1" smtClean="0">
                <a:solidFill>
                  <a:srgbClr val="FF0000"/>
                </a:solidFill>
              </a:rPr>
              <a:t>a+b</a:t>
            </a:r>
            <a:r>
              <a:rPr lang="en-US" altLang="ko-KR" sz="2000" dirty="0" smtClean="0">
                <a:solidFill>
                  <a:srgbClr val="FF0000"/>
                </a:solidFill>
              </a:rPr>
              <a:t>)</a:t>
            </a:r>
            <a:r>
              <a:rPr lang="en-US" altLang="ko-KR" sz="2000" b="1" dirty="0" smtClean="0">
                <a:solidFill>
                  <a:srgbClr val="FF0000"/>
                </a:solidFill>
              </a:rPr>
              <a:t>;</a:t>
            </a:r>
          </a:p>
          <a:p>
            <a:r>
              <a:rPr lang="en-US" altLang="ko-KR" sz="2000" dirty="0" err="1" smtClean="0"/>
              <a:t>System.out.println</a:t>
            </a:r>
            <a:r>
              <a:rPr lang="en-US" altLang="ko-KR" sz="2000" dirty="0" smtClean="0"/>
              <a:t>( "</a:t>
            </a:r>
            <a:r>
              <a:rPr lang="en-US" altLang="ko-KR" sz="2000" dirty="0" err="1" smtClean="0"/>
              <a:t>a+b</a:t>
            </a:r>
            <a:r>
              <a:rPr lang="en-US" altLang="ko-KR" sz="2000" dirty="0" smtClean="0"/>
              <a:t> :" + d );</a:t>
            </a:r>
            <a:endParaRPr lang="ko-KR" altLang="en-US" sz="2000" dirty="0"/>
          </a:p>
        </p:txBody>
      </p:sp>
      <p:sp>
        <p:nvSpPr>
          <p:cNvPr id="15" name="아래쪽 화살표 14"/>
          <p:cNvSpPr/>
          <p:nvPr/>
        </p:nvSpPr>
        <p:spPr>
          <a:xfrm rot="18354722">
            <a:off x="4375581" y="4559364"/>
            <a:ext cx="533400" cy="381000"/>
          </a:xfrm>
          <a:prstGeom prst="down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6" name="TextBox 5"/>
          <p:cNvSpPr txBox="1"/>
          <p:nvPr/>
        </p:nvSpPr>
        <p:spPr>
          <a:xfrm>
            <a:off x="4432432" y="2880525"/>
            <a:ext cx="261610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en-US" altLang="ko-KR" dirty="0" smtClean="0"/>
              <a:t>?</a:t>
            </a:r>
            <a:endParaRPr lang="ko-KR" altLang="en-US" dirty="0"/>
          </a:p>
        </p:txBody>
      </p:sp>
      <p:sp>
        <p:nvSpPr>
          <p:cNvPr id="16" name="TextBox 15"/>
          <p:cNvSpPr txBox="1"/>
          <p:nvPr/>
        </p:nvSpPr>
        <p:spPr>
          <a:xfrm>
            <a:off x="4520443" y="4161256"/>
            <a:ext cx="261610" cy="369332"/>
          </a:xfrm>
          <a:prstGeom prst="rect">
            <a:avLst/>
          </a:prstGeom>
          <a:noFill/>
        </p:spPr>
        <p:txBody>
          <a:bodyPr wrap="none" rtlCol="0">
            <a:spAutoFit/>
          </a:bodyPr>
          <a:lstStyle/>
          <a:p>
            <a:r>
              <a:rPr lang="en-US" altLang="ko-KR" dirty="0" smtClean="0"/>
              <a:t>?</a:t>
            </a:r>
            <a:endParaRPr lang="ko-KR" altLang="en-US" dirty="0"/>
          </a:p>
        </p:txBody>
      </p:sp>
      <p:sp>
        <p:nvSpPr>
          <p:cNvPr id="7" name="직사각형 6"/>
          <p:cNvSpPr/>
          <p:nvPr/>
        </p:nvSpPr>
        <p:spPr>
          <a:xfrm>
            <a:off x="304800" y="5207253"/>
            <a:ext cx="3849062" cy="923330"/>
          </a:xfrm>
          <a:prstGeom prst="rect">
            <a:avLst/>
          </a:prstGeom>
          <a:solidFill>
            <a:schemeClr val="accent3">
              <a:lumMod val="60000"/>
              <a:lumOff val="40000"/>
            </a:schemeClr>
          </a:solidFill>
        </p:spPr>
        <p:txBody>
          <a:bodyPr wrap="square">
            <a:spAutoFit/>
          </a:bodyPr>
          <a:lstStyle/>
          <a:p>
            <a:r>
              <a:rPr lang="ko-KR" altLang="en-US" dirty="0"/>
              <a:t>숫자로 넘길 때는 </a:t>
            </a:r>
            <a:r>
              <a:rPr lang="en-US" altLang="ko-KR" dirty="0"/>
              <a:t>byte</a:t>
            </a:r>
            <a:r>
              <a:rPr lang="ko-KR" altLang="en-US" dirty="0"/>
              <a:t>로 넘어가지만 </a:t>
            </a:r>
            <a:r>
              <a:rPr lang="ko-KR" altLang="en-US" dirty="0">
                <a:solidFill>
                  <a:srgbClr val="0070C0"/>
                </a:solidFill>
              </a:rPr>
              <a:t>변수로 </a:t>
            </a:r>
            <a:r>
              <a:rPr lang="ko-KR" altLang="en-US" dirty="0" smtClean="0">
                <a:solidFill>
                  <a:srgbClr val="0070C0"/>
                </a:solidFill>
              </a:rPr>
              <a:t>넘길 때는 </a:t>
            </a:r>
            <a:r>
              <a:rPr lang="ko-KR" altLang="en-US" dirty="0">
                <a:solidFill>
                  <a:srgbClr val="0070C0"/>
                </a:solidFill>
              </a:rPr>
              <a:t>기본형 </a:t>
            </a:r>
            <a:r>
              <a:rPr lang="en-US" altLang="ko-KR" dirty="0" err="1">
                <a:solidFill>
                  <a:srgbClr val="0070C0"/>
                </a:solidFill>
              </a:rPr>
              <a:t>int</a:t>
            </a:r>
            <a:r>
              <a:rPr lang="ko-KR" altLang="en-US" dirty="0">
                <a:solidFill>
                  <a:srgbClr val="0070C0"/>
                </a:solidFill>
              </a:rPr>
              <a:t> 로</a:t>
            </a:r>
            <a:r>
              <a:rPr lang="en-US" altLang="ko-KR" dirty="0">
                <a:solidFill>
                  <a:srgbClr val="0070C0"/>
                </a:solidFill>
              </a:rPr>
              <a:t> </a:t>
            </a:r>
            <a:r>
              <a:rPr lang="ko-KR" altLang="en-US" dirty="0">
                <a:solidFill>
                  <a:srgbClr val="0070C0"/>
                </a:solidFill>
              </a:rPr>
              <a:t>넘어간다</a:t>
            </a:r>
            <a:r>
              <a:rPr lang="en-US" altLang="ko-KR" dirty="0">
                <a:solidFill>
                  <a:srgbClr val="0070C0"/>
                </a:solidFill>
              </a:rPr>
              <a:t>. </a:t>
            </a:r>
          </a:p>
        </p:txBody>
      </p:sp>
    </p:spTree>
  </p:cSld>
  <p:clrMapOvr>
    <a:masterClrMapping/>
  </p:clrMapOvr>
  <p:timing>
    <p:tnLst>
      <p:par>
        <p:cTn id="1" dur="indefinite" restart="never" nodeType="tmRoot">
          <p:childTnLst>
            <p:seq concurrent="1" nextAc="seek">
              <p:cTn id="2" dur="indefinite" nodeType="mainSeq">
                <p:childTnLst>
                  <p:par>
                    <p:cTn id="3" fill="hold">
                      <p:stCondLst>
                        <p:cond delay="indefinite"/>
                      </p:stCondLst>
                      <p:childTnLst>
                        <p:par>
                          <p:cTn id="4" fill="hold">
                            <p:stCondLst>
                              <p:cond delay="0"/>
                            </p:stCondLst>
                            <p:childTnLst>
                              <p:par>
                                <p:cTn id="5" presetID="1" presetClass="entr" presetSubtype="0" fill="hold" grpId="0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6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7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</p:childTnLst>
              </p:cTn>
              <p:prevCondLst>
                <p:cond evt="onPrev" delay="0">
                  <p:tgtEl>
                    <p:sldTgt/>
                  </p:tgtEl>
                </p:cond>
              </p:prevCondLst>
              <p:nextCondLst>
                <p:cond evt="onNext" delay="0">
                  <p:tgtEl>
                    <p:sldTgt/>
                  </p:tgtEl>
                </p:cond>
              </p:nextCondLst>
            </p:seq>
          </p:childTnLst>
        </p:cTn>
      </p:par>
    </p:tnLst>
    <p:bldLst>
      <p:bldP spid="7" grpId="0" animBg="1"/>
    </p:bldLst>
  </p:timing>
</p:sld>
</file>

<file path=ppt/slides/slide8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ko-KR" altLang="en-US" dirty="0" smtClean="0"/>
              <a:t>데이터</a:t>
            </a:r>
            <a:r>
              <a:rPr lang="en-US" altLang="ko-KR" dirty="0" smtClean="0"/>
              <a:t> </a:t>
            </a:r>
            <a:r>
              <a:rPr lang="ko-KR" altLang="en-US" dirty="0" smtClean="0"/>
              <a:t>타입 </a:t>
            </a:r>
            <a:r>
              <a:rPr lang="en-US" altLang="ko-KR" dirty="0" smtClean="0"/>
              <a:t>– </a:t>
            </a:r>
            <a:r>
              <a:rPr lang="ko-KR" altLang="en-US" dirty="0" smtClean="0"/>
              <a:t>참조 타입</a:t>
            </a:r>
            <a:endParaRPr lang="ko-KR" altLang="en-US" dirty="0"/>
          </a:p>
        </p:txBody>
      </p:sp>
      <p:sp>
        <p:nvSpPr>
          <p:cNvPr id="3" name="내용 개체 틀 2"/>
          <p:cNvSpPr>
            <a:spLocks noGrp="1"/>
          </p:cNvSpPr>
          <p:nvPr>
            <p:ph sz="quarter" idx="1"/>
          </p:nvPr>
        </p:nvSpPr>
        <p:spPr/>
        <p:txBody>
          <a:bodyPr/>
          <a:lstStyle/>
          <a:p>
            <a:r>
              <a:rPr lang="ko-KR" altLang="en-US" dirty="0" smtClean="0"/>
              <a:t>데이터가 저장되어 있는 메모리 주소를 기억하고 이 주소를 통해 해당 데이터를 참조할 수</a:t>
            </a:r>
            <a:r>
              <a:rPr lang="en-US" altLang="ko-KR" dirty="0" smtClean="0"/>
              <a:t> </a:t>
            </a:r>
            <a:r>
              <a:rPr lang="ko-KR" altLang="en-US" dirty="0" smtClean="0"/>
              <a:t>있도록 한다</a:t>
            </a:r>
            <a:r>
              <a:rPr lang="en-US" altLang="ko-KR" dirty="0" smtClean="0"/>
              <a:t>. </a:t>
            </a:r>
          </a:p>
          <a:p>
            <a:pPr>
              <a:buNone/>
            </a:pPr>
            <a:r>
              <a:rPr lang="en-US" altLang="ko-KR" sz="2000" dirty="0" smtClean="0"/>
              <a:t>                            </a:t>
            </a:r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r>
              <a:rPr lang="en-US" altLang="ko-KR" sz="2000" dirty="0" smtClean="0"/>
              <a:t>     	String</a:t>
            </a:r>
            <a:r>
              <a:rPr lang="ko-KR" altLang="en-US" sz="2000" dirty="0" smtClean="0"/>
              <a:t>  </a:t>
            </a:r>
            <a:r>
              <a:rPr lang="en-US" altLang="ko-KR" sz="2000" dirty="0" smtClean="0"/>
              <a:t>s = “java”;</a:t>
            </a:r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r>
              <a:rPr lang="en-US" altLang="ko-KR" sz="2000" dirty="0" smtClean="0"/>
              <a:t>                    s                                      15</a:t>
            </a:r>
            <a:r>
              <a:rPr lang="ko-KR" altLang="en-US" sz="2000" dirty="0" smtClean="0"/>
              <a:t>번지</a:t>
            </a:r>
            <a:endParaRPr lang="en-US" altLang="ko-KR" sz="2000" dirty="0" smtClean="0"/>
          </a:p>
          <a:p>
            <a:pPr>
              <a:buNone/>
            </a:pPr>
            <a:r>
              <a:rPr lang="en-US" altLang="ko-KR" sz="2000" dirty="0" smtClean="0"/>
              <a:t>                             </a:t>
            </a:r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8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  <p:sp>
        <p:nvSpPr>
          <p:cNvPr id="10" name="모서리가 둥근 직사각형 9"/>
          <p:cNvSpPr/>
          <p:nvPr/>
        </p:nvSpPr>
        <p:spPr>
          <a:xfrm>
            <a:off x="2514600" y="3962400"/>
            <a:ext cx="1447800" cy="457200"/>
          </a:xfrm>
          <a:prstGeom prst="roundRect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/>
              <a:t>15 </a:t>
            </a:r>
            <a:r>
              <a:rPr lang="ko-KR" altLang="en-US" dirty="0" smtClean="0"/>
              <a:t>번지</a:t>
            </a:r>
            <a:endParaRPr lang="ko-KR" altLang="en-US" dirty="0"/>
          </a:p>
        </p:txBody>
      </p:sp>
      <p:sp>
        <p:nvSpPr>
          <p:cNvPr id="8" name="모서리가 둥근 직사각형 7"/>
          <p:cNvSpPr/>
          <p:nvPr/>
        </p:nvSpPr>
        <p:spPr>
          <a:xfrm>
            <a:off x="5638800" y="3962400"/>
            <a:ext cx="1447800" cy="457200"/>
          </a:xfrm>
          <a:prstGeom prst="roundRect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/>
              <a:t>java</a:t>
            </a:r>
            <a:endParaRPr lang="ko-KR" altLang="en-US" dirty="0"/>
          </a:p>
        </p:txBody>
      </p:sp>
      <p:cxnSp>
        <p:nvCxnSpPr>
          <p:cNvPr id="11" name="Shape 10"/>
          <p:cNvCxnSpPr>
            <a:stCxn id="10" idx="0"/>
          </p:cNvCxnSpPr>
          <p:nvPr/>
        </p:nvCxnSpPr>
        <p:spPr>
          <a:xfrm rot="16200000" flipH="1">
            <a:off x="3752850" y="3448050"/>
            <a:ext cx="228600" cy="1257300"/>
          </a:xfrm>
          <a:prstGeom prst="curvedConnector4">
            <a:avLst>
              <a:gd name="adj1" fmla="val -100000"/>
              <a:gd name="adj2" fmla="val 78788"/>
            </a:avLst>
          </a:prstGeom>
          <a:ln>
            <a:tailEnd type="arrow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slides/slide9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title"/>
          </p:nvPr>
        </p:nvSpPr>
        <p:spPr/>
        <p:txBody>
          <a:bodyPr>
            <a:normAutofit fontScale="90000"/>
          </a:bodyPr>
          <a:lstStyle/>
          <a:p>
            <a:r>
              <a:rPr lang="ko-KR" altLang="en-US" dirty="0" smtClean="0"/>
              <a:t>데이터</a:t>
            </a:r>
            <a:r>
              <a:rPr lang="en-US" altLang="ko-KR" dirty="0" smtClean="0"/>
              <a:t> </a:t>
            </a:r>
            <a:r>
              <a:rPr lang="ko-KR" altLang="en-US" dirty="0" smtClean="0"/>
              <a:t>타입 </a:t>
            </a:r>
            <a:r>
              <a:rPr lang="en-US" altLang="ko-KR" dirty="0" smtClean="0"/>
              <a:t>– </a:t>
            </a:r>
            <a:r>
              <a:rPr lang="ko-KR" altLang="en-US" dirty="0" smtClean="0"/>
              <a:t>참조 타입</a:t>
            </a:r>
            <a:r>
              <a:rPr lang="en-US" altLang="ko-KR" dirty="0" smtClean="0"/>
              <a:t>(DataTypeTest_03.java)</a:t>
            </a:r>
            <a:endParaRPr lang="ko-KR" altLang="en-US" dirty="0"/>
          </a:p>
        </p:txBody>
      </p:sp>
      <p:sp>
        <p:nvSpPr>
          <p:cNvPr id="3" name="내용 개체 틀 2"/>
          <p:cNvSpPr>
            <a:spLocks noGrp="1"/>
          </p:cNvSpPr>
          <p:nvPr>
            <p:ph sz="quarter" idx="1"/>
          </p:nvPr>
        </p:nvSpPr>
        <p:spPr/>
        <p:txBody>
          <a:bodyPr/>
          <a:lstStyle/>
          <a:p>
            <a:r>
              <a:rPr lang="ko-KR" altLang="en-US" dirty="0" smtClean="0"/>
              <a:t>데이터가 저장되어 있는 메모리 주소를 기억하고 이 주소를 통해 해당 데이터를 참조할 수</a:t>
            </a:r>
            <a:r>
              <a:rPr lang="en-US" altLang="ko-KR" dirty="0" smtClean="0"/>
              <a:t> </a:t>
            </a:r>
            <a:r>
              <a:rPr lang="ko-KR" altLang="en-US" dirty="0" smtClean="0"/>
              <a:t>있도록 한다</a:t>
            </a:r>
            <a:r>
              <a:rPr lang="en-US" altLang="ko-KR" dirty="0" smtClean="0"/>
              <a:t>. </a:t>
            </a:r>
          </a:p>
          <a:p>
            <a:pPr>
              <a:buNone/>
            </a:pPr>
            <a:r>
              <a:rPr lang="en-US" altLang="ko-KR" sz="2000" dirty="0" smtClean="0"/>
              <a:t>                            </a:t>
            </a:r>
          </a:p>
          <a:p>
            <a:pPr>
              <a:buNone/>
            </a:pPr>
            <a:r>
              <a:rPr lang="en-US" altLang="ko-KR" sz="2000" dirty="0" smtClean="0"/>
              <a:t>              </a:t>
            </a:r>
            <a:r>
              <a:rPr lang="en-US" altLang="ko-KR" sz="2000" dirty="0" err="1" smtClean="0"/>
              <a:t>int</a:t>
            </a:r>
            <a:r>
              <a:rPr lang="ko-KR" altLang="en-US" sz="2000" dirty="0" smtClean="0"/>
              <a:t> </a:t>
            </a:r>
            <a:r>
              <a:rPr lang="en-US" altLang="ko-KR" sz="2000" dirty="0" smtClean="0"/>
              <a:t>a=10; </a:t>
            </a:r>
          </a:p>
          <a:p>
            <a:pPr>
              <a:buNone/>
            </a:pPr>
            <a:r>
              <a:rPr lang="en-US" altLang="ko-KR" sz="2000" dirty="0" smtClean="0"/>
              <a:t>     	 String </a:t>
            </a:r>
            <a:r>
              <a:rPr lang="en-US" altLang="ko-KR" sz="2000" dirty="0" err="1" smtClean="0"/>
              <a:t>str</a:t>
            </a:r>
            <a:r>
              <a:rPr lang="en-US" altLang="ko-KR" sz="2000" dirty="0" smtClean="0"/>
              <a:t> = "</a:t>
            </a:r>
            <a:r>
              <a:rPr lang="ko-KR" altLang="en-US" sz="2000" dirty="0" smtClean="0"/>
              <a:t>안녕하세요</a:t>
            </a:r>
            <a:r>
              <a:rPr lang="en-US" altLang="ko-KR" sz="2000" dirty="0" smtClean="0"/>
              <a:t>?";</a:t>
            </a:r>
          </a:p>
          <a:p>
            <a:pPr>
              <a:buNone/>
            </a:pPr>
            <a:r>
              <a:rPr lang="en-US" altLang="ko-KR" sz="2000" dirty="0" smtClean="0"/>
              <a:t>		Object </a:t>
            </a:r>
            <a:r>
              <a:rPr lang="en-US" altLang="ko-KR" sz="2000" dirty="0" err="1" smtClean="0"/>
              <a:t>refObj</a:t>
            </a:r>
            <a:r>
              <a:rPr lang="en-US" altLang="ko-KR" sz="2000" dirty="0" smtClean="0"/>
              <a:t> = new Object();</a:t>
            </a:r>
          </a:p>
          <a:p>
            <a:pPr>
              <a:buNone/>
            </a:pPr>
            <a:endParaRPr lang="en-US" altLang="ko-KR" sz="2000" dirty="0" smtClean="0"/>
          </a:p>
          <a:p>
            <a:pPr>
              <a:buNone/>
            </a:pPr>
            <a:r>
              <a:rPr lang="en-US" altLang="ko-KR" sz="2000" dirty="0"/>
              <a:t>             </a:t>
            </a:r>
            <a:r>
              <a:rPr lang="en-US" altLang="ko-KR" sz="2000" dirty="0" err="1" smtClean="0"/>
              <a:t>System.out.println</a:t>
            </a:r>
            <a:r>
              <a:rPr lang="en-US" altLang="ko-KR" sz="2000" dirty="0" smtClean="0"/>
              <a:t>(a);</a:t>
            </a:r>
            <a:endParaRPr lang="en-US" altLang="ko-KR" sz="2000" dirty="0"/>
          </a:p>
          <a:p>
            <a:pPr>
              <a:buNone/>
            </a:pPr>
            <a:r>
              <a:rPr lang="en-US" altLang="ko-KR" sz="2000" dirty="0" smtClean="0"/>
              <a:t>		</a:t>
            </a:r>
            <a:r>
              <a:rPr lang="en-US" altLang="ko-KR" sz="2000" dirty="0" err="1" smtClean="0"/>
              <a:t>System.out.println</a:t>
            </a:r>
            <a:r>
              <a:rPr lang="en-US" altLang="ko-KR" sz="2000" dirty="0" smtClean="0"/>
              <a:t>(</a:t>
            </a:r>
            <a:r>
              <a:rPr lang="en-US" altLang="ko-KR" sz="2000" dirty="0" err="1" smtClean="0"/>
              <a:t>str</a:t>
            </a:r>
            <a:r>
              <a:rPr lang="en-US" altLang="ko-KR" sz="2000" dirty="0" smtClean="0"/>
              <a:t>);</a:t>
            </a:r>
          </a:p>
          <a:p>
            <a:pPr>
              <a:buNone/>
            </a:pPr>
            <a:r>
              <a:rPr lang="en-US" altLang="ko-KR" sz="2000" dirty="0" smtClean="0"/>
              <a:t>		</a:t>
            </a:r>
            <a:r>
              <a:rPr lang="en-US" altLang="ko-KR" sz="2000" dirty="0" err="1" smtClean="0"/>
              <a:t>System.out.println</a:t>
            </a:r>
            <a:r>
              <a:rPr lang="en-US" altLang="ko-KR" sz="2000" dirty="0" smtClean="0"/>
              <a:t>(</a:t>
            </a:r>
            <a:r>
              <a:rPr lang="en-US" altLang="ko-KR" sz="2000" dirty="0" err="1" smtClean="0"/>
              <a:t>refObj</a:t>
            </a:r>
            <a:r>
              <a:rPr lang="en-US" altLang="ko-KR" sz="2000" dirty="0" smtClean="0"/>
              <a:t>);    //</a:t>
            </a:r>
            <a:r>
              <a:rPr lang="ko-KR" altLang="en-US" sz="2000" dirty="0" err="1" smtClean="0"/>
              <a:t>실행결과는</a:t>
            </a:r>
            <a:r>
              <a:rPr lang="en-US" altLang="ko-KR" sz="2000" dirty="0" smtClean="0"/>
              <a:t>? </a:t>
            </a:r>
          </a:p>
          <a:p>
            <a:pPr>
              <a:buNone/>
            </a:pPr>
            <a:endParaRPr lang="en-US" altLang="ko-KR" sz="2000" dirty="0" smtClean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E14329DD-5D39-4D4D-84BA-E723E6CDC370}" type="slidenum">
              <a:rPr lang="ko-KR" altLang="en-US" smtClean="0"/>
              <a:pPr/>
              <a:t>9</a:t>
            </a:fld>
            <a:endParaRPr lang="ko-KR" altLang="en-US"/>
          </a:p>
        </p:txBody>
      </p:sp>
      <p:sp>
        <p:nvSpPr>
          <p:cNvPr id="5" name="바닥글 개체 틀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r>
              <a:rPr lang="ko-KR" altLang="en-US" smtClean="0"/>
              <a:t>자바 기본과정 정리 </a:t>
            </a:r>
            <a:r>
              <a:rPr lang="en-US" altLang="ko-KR" smtClean="0"/>
              <a:t>: </a:t>
            </a:r>
            <a:r>
              <a:rPr lang="ko-KR" altLang="en-US" smtClean="0"/>
              <a:t>백현정</a:t>
            </a:r>
            <a:endParaRPr lang="ko-KR" altLang="en-US"/>
          </a:p>
        </p:txBody>
      </p: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ppt/theme/theme1.xml><?xml version="1.0" encoding="utf-8"?>
<a:theme xmlns:a="http://schemas.openxmlformats.org/drawingml/2006/main" name="원본">
  <a:themeElements>
    <a:clrScheme name="원본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원본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원본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ppt/theme/theme2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ppt/theme/theme3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Origin</Template>
  <TotalTime>1675</TotalTime>
  <Words>1196</Words>
  <Application>Microsoft Office PowerPoint</Application>
  <PresentationFormat>화면 슬라이드 쇼(4:3)</PresentationFormat>
  <Paragraphs>300</Paragraphs>
  <Slides>15</Slides>
  <Notes>13</Notes>
  <HiddenSlides>0</HiddenSlides>
  <MMClips>0</MMClips>
  <ScaleCrop>false</ScaleCrop>
  <HeadingPairs>
    <vt:vector size="6" baseType="variant">
      <vt:variant>
        <vt:lpstr>사용한 글꼴</vt:lpstr>
      </vt:variant>
      <vt:variant>
        <vt:i4>7</vt:i4>
      </vt:variant>
      <vt:variant>
        <vt:lpstr>테마</vt:lpstr>
      </vt:variant>
      <vt:variant>
        <vt:i4>1</vt:i4>
      </vt:variant>
      <vt:variant>
        <vt:lpstr>슬라이드 제목</vt:lpstr>
      </vt:variant>
      <vt:variant>
        <vt:i4>15</vt:i4>
      </vt:variant>
    </vt:vector>
  </HeadingPairs>
  <TitlesOfParts>
    <vt:vector size="23" baseType="lpstr">
      <vt:lpstr>돋움</vt:lpstr>
      <vt:lpstr>맑은 고딕</vt:lpstr>
      <vt:lpstr>Bookman Old Style</vt:lpstr>
      <vt:lpstr>Gill Sans MT</vt:lpstr>
      <vt:lpstr>Symbol</vt:lpstr>
      <vt:lpstr>Wingdings</vt:lpstr>
      <vt:lpstr>Wingdings 3</vt:lpstr>
      <vt:lpstr>원본</vt:lpstr>
      <vt:lpstr>자바 기본 정리-2 </vt:lpstr>
      <vt:lpstr>데이터 타입 – 기본형 데이터(primitive) 타입</vt:lpstr>
      <vt:lpstr>데이터 타입 – 기본 타입</vt:lpstr>
      <vt:lpstr>실습예제 </vt:lpstr>
      <vt:lpstr>실습예제 </vt:lpstr>
      <vt:lpstr>데이터 형변환 – 묵시적 형변환(DataTypeTest_01.java)</vt:lpstr>
      <vt:lpstr>데이터 형변환 – 강제형변환 (타입 캐스팅) (DataTypeTest_02.java)</vt:lpstr>
      <vt:lpstr>데이터 타입 – 참조 타입</vt:lpstr>
      <vt:lpstr>데이터 타입 – 참조 타입(DataTypeTest_03.java)</vt:lpstr>
      <vt:lpstr>참고) 기본 자료형 변수와 참조 자료형 변수 </vt:lpstr>
      <vt:lpstr>참고- 상수 (constant.java)</vt:lpstr>
      <vt:lpstr>Scanner 를 활용한 편리한 키보드 입력 </vt:lpstr>
      <vt:lpstr>실습예제 </vt:lpstr>
      <vt:lpstr>Scanner 를 활용한 편리한 키보드 입력 </vt:lpstr>
      <vt:lpstr>퀴즈</vt:lpstr>
    </vt:vector>
  </TitlesOfParts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슬라이드 1</dc:title>
  <dc:creator>Mirim</dc:creator>
  <cp:lastModifiedBy>Windows 사용자</cp:lastModifiedBy>
  <cp:revision>95</cp:revision>
  <dcterms:created xsi:type="dcterms:W3CDTF">2013-12-18T06:25:39Z</dcterms:created>
  <dcterms:modified xsi:type="dcterms:W3CDTF">2019-03-25T05:52:48Z</dcterms:modified>
</cp:coreProperties>
</file>